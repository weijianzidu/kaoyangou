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BF4" w:rsidRDefault="00086BF4">
      <w:pPr>
        <w:spacing w:before="7"/>
        <w:rPr>
          <w:rFonts w:ascii="Times New Roman" w:hAnsi="Times New Roman"/>
          <w:sz w:val="29"/>
          <w:szCs w:val="29"/>
        </w:rPr>
      </w:pPr>
    </w:p>
    <w:p w:rsidR="00086BF4" w:rsidRDefault="00086BF4">
      <w:pPr>
        <w:pStyle w:val="BodyText"/>
        <w:rPr>
          <w:lang w:eastAsia="zh-CN"/>
        </w:rPr>
      </w:pPr>
      <w:r>
        <w:rPr>
          <w:rFonts w:ascii="宋体" w:hAnsi="宋体" w:cs="宋体" w:hint="eastAsia"/>
          <w:color w:val="000080"/>
          <w:lang w:eastAsia="zh-CN"/>
        </w:rPr>
        <w:t>表</w:t>
      </w:r>
      <w:r>
        <w:rPr>
          <w:color w:val="000080"/>
          <w:lang w:eastAsia="zh-CN"/>
        </w:rPr>
        <w:t xml:space="preserve"> </w:t>
      </w:r>
      <w:r>
        <w:rPr>
          <w:rFonts w:ascii="Times New Roman" w:hAnsi="Times New Roman"/>
          <w:color w:val="000080"/>
          <w:lang w:eastAsia="zh-CN"/>
        </w:rPr>
        <w:t>1</w:t>
      </w:r>
      <w:r>
        <w:rPr>
          <w:rFonts w:ascii="Times New Roman" w:hAnsi="Times New Roman"/>
          <w:color w:val="000080"/>
          <w:spacing w:val="-4"/>
          <w:lang w:eastAsia="zh-CN"/>
        </w:rPr>
        <w:t xml:space="preserve"> </w:t>
      </w:r>
      <w:r>
        <w:rPr>
          <w:rFonts w:ascii="宋体" w:hAnsi="宋体" w:cs="宋体" w:hint="eastAsia"/>
          <w:color w:val="000080"/>
          <w:lang w:eastAsia="zh-CN"/>
        </w:rPr>
        <w:t>轻松访问键盘快捷方式</w:t>
      </w:r>
    </w:p>
    <w:p w:rsidR="00086BF4" w:rsidRDefault="00086BF4">
      <w:pPr>
        <w:spacing w:before="2"/>
        <w:rPr>
          <w:rFonts w:ascii="SimSun" w:eastAsia="Times New Roman" w:hAnsi="SimSun" w:cs="SimSun"/>
          <w:sz w:val="14"/>
          <w:szCs w:val="14"/>
          <w:lang w:eastAsia="zh-CN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309"/>
        <w:gridCol w:w="4309"/>
      </w:tblGrid>
      <w:tr w:rsidR="00086BF4" w:rsidRPr="008E4C77">
        <w:trPr>
          <w:trHeight w:hRule="exact" w:val="554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按住右</w:t>
            </w:r>
            <w:r>
              <w:rPr>
                <w:rFonts w:ascii="SimSun" w:eastAsia="Times New Roman" w:hAnsi="SimSun" w:cs="SimSun"/>
                <w:color w:val="313D3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Shift </w:t>
            </w:r>
            <w:r>
              <w:rPr>
                <w:rFonts w:ascii="Times New Roman" w:hAnsi="Times New Roman"/>
                <w:color w:val="313D31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八秒钟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启用和关闭筛选键</w:t>
            </w:r>
          </w:p>
        </w:tc>
      </w:tr>
      <w:tr w:rsidR="00086BF4" w:rsidRPr="008E4C77">
        <w:trPr>
          <w:trHeight w:hRule="exact" w:val="552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按左</w:t>
            </w:r>
            <w:r>
              <w:rPr>
                <w:rFonts w:ascii="SimSun" w:eastAsia="Times New Roman" w:hAnsi="SimSun" w:cs="SimSun"/>
                <w:color w:val="313D3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Alt+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左</w:t>
            </w:r>
            <w:r>
              <w:rPr>
                <w:rFonts w:ascii="SimSun" w:eastAsia="Times New Roman" w:hAnsi="SimSun" w:cs="SimSun"/>
                <w:color w:val="313D3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Shift+PrtScn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（或</w:t>
            </w:r>
            <w:r>
              <w:rPr>
                <w:rFonts w:ascii="SimSun" w:eastAsia="Times New Roman" w:hAnsi="SimSun" w:cs="SimSun"/>
                <w:color w:val="313D31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PrtScn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）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启用或关闭高对比度</w:t>
            </w:r>
          </w:p>
        </w:tc>
      </w:tr>
      <w:tr w:rsidR="00086BF4" w:rsidRPr="008E4C77">
        <w:trPr>
          <w:trHeight w:hRule="exact" w:val="552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按左</w:t>
            </w:r>
            <w:r>
              <w:rPr>
                <w:rFonts w:ascii="SimSun" w:eastAsia="Times New Roman" w:hAnsi="SimSun" w:cs="SimSun"/>
                <w:color w:val="313D3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Alt+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左</w:t>
            </w:r>
            <w:r>
              <w:rPr>
                <w:rFonts w:ascii="SimSun" w:eastAsia="Times New Roman" w:hAnsi="SimSun" w:cs="SimSun"/>
                <w:color w:val="313D3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Shift+Num</w:t>
            </w:r>
            <w:r>
              <w:rPr>
                <w:rFonts w:ascii="Times New Roman" w:hAnsi="Times New Roman"/>
                <w:color w:val="313D31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Lock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启用或关闭鼠标键</w:t>
            </w:r>
          </w:p>
        </w:tc>
      </w:tr>
      <w:tr w:rsidR="00086BF4" w:rsidRPr="008E4C77">
        <w:trPr>
          <w:trHeight w:hRule="exact" w:val="554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按</w:t>
            </w:r>
            <w:r>
              <w:rPr>
                <w:rFonts w:ascii="SimSun" w:eastAsia="Times New Roman" w:hAnsi="SimSun" w:cs="SimSun"/>
                <w:color w:val="313D3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Shift </w:t>
            </w:r>
            <w:r>
              <w:rPr>
                <w:rFonts w:ascii="Times New Roman" w:hAnsi="Times New Roman"/>
                <w:color w:val="313D31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pacing w:val="-3"/>
                <w:sz w:val="21"/>
                <w:szCs w:val="21"/>
              </w:rPr>
              <w:t>五次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启用或关闭粘滞键</w:t>
            </w:r>
          </w:p>
        </w:tc>
      </w:tr>
      <w:tr w:rsidR="00086BF4" w:rsidRPr="008E4C77">
        <w:trPr>
          <w:trHeight w:hRule="exact" w:val="552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按住</w:t>
            </w:r>
            <w:r>
              <w:rPr>
                <w:rFonts w:ascii="SimSun" w:eastAsia="Times New Roman" w:hAnsi="SimSun" w:cs="SimSun"/>
                <w:color w:val="313D3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Num Lock</w:t>
            </w:r>
            <w:r>
              <w:rPr>
                <w:rFonts w:ascii="Times New Roman" w:hAnsi="Times New Roman"/>
                <w:color w:val="313D31"/>
                <w:spacing w:val="52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五秒钟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启用或关闭切换键</w:t>
            </w:r>
          </w:p>
        </w:tc>
      </w:tr>
      <w:tr w:rsidR="00086BF4" w:rsidRPr="008E4C77">
        <w:trPr>
          <w:trHeight w:hRule="exact" w:val="555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Windows 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徽标键</w:t>
            </w:r>
            <w:r>
              <w:rPr>
                <w:rFonts w:ascii="SimSun" w:eastAsia="Times New Roman" w:hAnsi="SimSun" w:cs="SimSun"/>
                <w:color w:val="313D3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+</w:t>
            </w:r>
            <w:r>
              <w:rPr>
                <w:rFonts w:ascii="Times New Roman" w:hAnsi="Times New Roman"/>
                <w:color w:val="313D31"/>
                <w:spacing w:val="-13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U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打开轻松访问中心</w:t>
            </w:r>
          </w:p>
        </w:tc>
      </w:tr>
    </w:tbl>
    <w:p w:rsidR="00086BF4" w:rsidRDefault="00086BF4">
      <w:pPr>
        <w:spacing w:before="8"/>
        <w:rPr>
          <w:rFonts w:ascii="SimSun" w:eastAsia="Times New Roman" w:hAnsi="SimSun" w:cs="SimSun"/>
          <w:sz w:val="23"/>
          <w:szCs w:val="23"/>
        </w:rPr>
      </w:pPr>
    </w:p>
    <w:p w:rsidR="00086BF4" w:rsidRDefault="00086BF4">
      <w:pPr>
        <w:pStyle w:val="BodyText"/>
      </w:pPr>
      <w:r>
        <w:rPr>
          <w:rFonts w:ascii="宋体" w:hAnsi="宋体" w:cs="宋体" w:hint="eastAsia"/>
          <w:color w:val="000080"/>
        </w:rPr>
        <w:t>表</w:t>
      </w:r>
      <w:r>
        <w:rPr>
          <w:color w:val="000080"/>
        </w:rPr>
        <w:t xml:space="preserve"> </w:t>
      </w:r>
      <w:r>
        <w:rPr>
          <w:rFonts w:ascii="Times New Roman" w:hAnsi="Times New Roman"/>
          <w:color w:val="000080"/>
        </w:rPr>
        <w:t>2</w:t>
      </w:r>
      <w:r>
        <w:rPr>
          <w:rFonts w:ascii="Times New Roman" w:hAnsi="Times New Roman"/>
          <w:color w:val="000080"/>
          <w:spacing w:val="-1"/>
        </w:rPr>
        <w:t xml:space="preserve"> </w:t>
      </w:r>
      <w:r>
        <w:rPr>
          <w:rFonts w:ascii="宋体" w:hAnsi="宋体" w:cs="宋体" w:hint="eastAsia"/>
          <w:color w:val="000080"/>
        </w:rPr>
        <w:t>常规键盘快捷方式</w:t>
      </w:r>
    </w:p>
    <w:p w:rsidR="00086BF4" w:rsidRDefault="00086BF4">
      <w:pPr>
        <w:spacing w:before="4"/>
        <w:rPr>
          <w:rFonts w:ascii="SimSun" w:eastAsia="Times New Roman" w:hAnsi="SimSun" w:cs="SimSun"/>
          <w:sz w:val="14"/>
          <w:szCs w:val="1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51"/>
        <w:gridCol w:w="6666"/>
      </w:tblGrid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按键功能</w:t>
            </w:r>
            <w:r>
              <w:rPr>
                <w:rFonts w:ascii="SimSun" w:eastAsia="Times New Roman" w:hAnsi="SimSun" w:cs="SimSun"/>
                <w:color w:val="313D31"/>
                <w:spacing w:val="-5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pacing w:val="-5"/>
                <w:sz w:val="21"/>
                <w:szCs w:val="21"/>
              </w:rPr>
              <w:t>F1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显示帮助</w:t>
            </w:r>
          </w:p>
        </w:tc>
      </w:tr>
      <w:tr w:rsidR="00086BF4" w:rsidRPr="008E4C77">
        <w:trPr>
          <w:trHeight w:hRule="exact" w:val="5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Ctrl+C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复制选择的项目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Ctrl+X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剪切选择的项目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Ctrl+V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粘贴选择的项目</w:t>
            </w:r>
          </w:p>
        </w:tc>
      </w:tr>
      <w:tr w:rsidR="00086BF4" w:rsidRPr="008E4C77">
        <w:trPr>
          <w:trHeight w:hRule="exact" w:val="55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Ctrl+Z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撤消操作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Ctrl+Y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重新执行某项操作</w:t>
            </w:r>
          </w:p>
        </w:tc>
      </w:tr>
      <w:tr w:rsidR="00086BF4" w:rsidRPr="008E4C77">
        <w:trPr>
          <w:trHeight w:hRule="exact" w:val="5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Delete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删除所选项目并将其移动到</w:t>
            </w: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回收站</w:t>
            </w: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>”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Shift+Delete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不先将所选项目移动到</w:t>
            </w: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回收站</w:t>
            </w: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>”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而直接将其删除</w:t>
            </w:r>
          </w:p>
        </w:tc>
      </w:tr>
      <w:tr w:rsidR="00086BF4" w:rsidRPr="008E4C77">
        <w:trPr>
          <w:trHeight w:hRule="exact" w:val="5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F2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重命名选定项目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 w:right="82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Ctrl+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向右键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将光标移动到下一个字词的起始处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 w:right="82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Ctrl+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向左键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将光标移动到上一个字词的起始处</w:t>
            </w:r>
          </w:p>
        </w:tc>
      </w:tr>
      <w:tr w:rsidR="00086BF4" w:rsidRPr="008E4C77">
        <w:trPr>
          <w:trHeight w:hRule="exact" w:val="55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 w:right="82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Ctrl+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向下键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将光标移动到下一个段落的起始处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 w:right="82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Ctrl+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向上键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将光标移动到上一个段落的起始处</w:t>
            </w:r>
          </w:p>
        </w:tc>
      </w:tr>
      <w:tr w:rsidR="00086BF4" w:rsidRPr="008E4C77">
        <w:trPr>
          <w:trHeight w:hRule="exact" w:val="102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388" w:lineRule="auto"/>
              <w:ind w:left="103" w:right="82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Ctrl+Shift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加某个箭</w:t>
            </w:r>
            <w:r>
              <w:rPr>
                <w:rFonts w:ascii="SimSun" w:eastAsia="Times New Roman" w:hAnsi="SimSun" w:cs="SimSun"/>
                <w:color w:val="313D31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头键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选择一块文本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 w:right="82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Shift</w:t>
            </w:r>
            <w:r>
              <w:rPr>
                <w:rFonts w:ascii="Times New Roman" w:hAnsi="Times New Roman"/>
                <w:color w:val="313D31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加任意箭头键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在窗口中或桌面上选择多个项目，或者在文档中选择文本</w:t>
            </w:r>
          </w:p>
        </w:tc>
      </w:tr>
    </w:tbl>
    <w:p w:rsidR="00086BF4" w:rsidRDefault="00086BF4">
      <w:pPr>
        <w:rPr>
          <w:rFonts w:ascii="SimSun" w:eastAsia="Times New Roman" w:hAnsi="SimSun" w:cs="SimSun"/>
          <w:sz w:val="21"/>
          <w:szCs w:val="21"/>
          <w:lang w:eastAsia="zh-CN"/>
        </w:rPr>
        <w:sectPr w:rsidR="00086BF4">
          <w:type w:val="continuous"/>
          <w:pgSz w:w="11910" w:h="16840"/>
          <w:pgMar w:top="1580" w:right="1520" w:bottom="280" w:left="152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51"/>
        <w:gridCol w:w="6666"/>
      </w:tblGrid>
      <w:tr w:rsidR="00086BF4" w:rsidRPr="008E4C77">
        <w:trPr>
          <w:trHeight w:hRule="exact" w:val="102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388" w:lineRule="auto"/>
              <w:ind w:left="103" w:right="95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>Ctrl</w:t>
            </w:r>
            <w:r>
              <w:rPr>
                <w:rFonts w:ascii="Times New Roman" w:hAnsi="Times New Roman"/>
                <w:color w:val="313D31"/>
                <w:spacing w:val="-2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加任意箭头键</w:t>
            </w: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 xml:space="preserve">+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空格键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选择窗口中或桌面上的多个单个项目</w:t>
            </w:r>
          </w:p>
        </w:tc>
      </w:tr>
      <w:tr w:rsidR="00086BF4" w:rsidRPr="008E4C77">
        <w:trPr>
          <w:trHeight w:hRule="exact" w:val="5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Ctrl+A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选择文档或窗口中的所有项目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F3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搜索文件或文件夹</w:t>
            </w:r>
          </w:p>
        </w:tc>
      </w:tr>
      <w:tr w:rsidR="00086BF4" w:rsidRPr="008E4C77">
        <w:trPr>
          <w:trHeight w:hRule="exact" w:val="5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Alt+Enter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显示所选项的属性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Alt+F4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关闭活动项目或者退出活动程序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 w:right="82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Alt+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空格键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为活动窗口打开快捷方式菜单</w:t>
            </w:r>
          </w:p>
        </w:tc>
      </w:tr>
      <w:tr w:rsidR="00086BF4" w:rsidRPr="008E4C77">
        <w:trPr>
          <w:trHeight w:hRule="exact" w:val="55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Ctrl+F4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关闭活动文档（在允许同时打开多个文档的程序中）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3"/>
                <w:sz w:val="21"/>
              </w:rPr>
              <w:t>Alt+Tab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在打开的项目之间切换</w:t>
            </w:r>
          </w:p>
        </w:tc>
      </w:tr>
      <w:tr w:rsidR="00086BF4" w:rsidRPr="008E4C77">
        <w:trPr>
          <w:trHeight w:hRule="exact" w:val="5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3"/>
                <w:sz w:val="21"/>
              </w:rPr>
              <w:t>Ctrl+Alt+Tab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使用箭头键在打开的项目之间切换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 w:right="82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Ctrl+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鼠标滚轮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更改桌面上的图标大小</w:t>
            </w:r>
          </w:p>
        </w:tc>
      </w:tr>
      <w:tr w:rsidR="00086BF4" w:rsidRPr="008E4C77">
        <w:trPr>
          <w:trHeight w:hRule="exact" w:val="102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427" w:lineRule="auto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Windows </w:t>
            </w:r>
            <w:r>
              <w:rPr>
                <w:rFonts w:ascii="宋体" w:hAnsi="宋体" w:cs="宋体" w:hint="eastAsia"/>
                <w:color w:val="313D31"/>
                <w:spacing w:val="14"/>
                <w:sz w:val="21"/>
                <w:szCs w:val="21"/>
              </w:rPr>
              <w:t>徽标键</w:t>
            </w:r>
            <w:r>
              <w:rPr>
                <w:rFonts w:ascii="Times New Roman" w:hAnsi="Times New Roman"/>
                <w:color w:val="313D31"/>
                <w:spacing w:val="14"/>
                <w:sz w:val="21"/>
                <w:szCs w:val="21"/>
              </w:rPr>
              <w:t xml:space="preserve">+ </w:t>
            </w:r>
            <w:r>
              <w:rPr>
                <w:rFonts w:ascii="Times New Roman" w:hAnsi="Times New Roman"/>
                <w:color w:val="313D31"/>
                <w:spacing w:val="-5"/>
                <w:sz w:val="21"/>
                <w:szCs w:val="21"/>
              </w:rPr>
              <w:t>Tab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使用</w:t>
            </w:r>
            <w:r>
              <w:rPr>
                <w:rFonts w:ascii="SimSun" w:eastAsia="Times New Roman" w:hAnsi="SimSun" w:cs="SimSun"/>
                <w:color w:val="313D31"/>
                <w:spacing w:val="-59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Aero Flip3-D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循环切换任务栏上的程序</w:t>
            </w:r>
          </w:p>
        </w:tc>
      </w:tr>
      <w:tr w:rsidR="00086BF4" w:rsidRPr="008E4C77">
        <w:trPr>
          <w:trHeight w:hRule="exact" w:val="102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388" w:lineRule="auto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Ctrl+ Windows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徽</w:t>
            </w:r>
            <w:r>
              <w:rPr>
                <w:rFonts w:ascii="SimSun" w:eastAsia="Times New Roman" w:hAnsi="SimSun" w:cs="SimSun"/>
                <w:color w:val="313D31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标键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+</w:t>
            </w:r>
            <w:r>
              <w:rPr>
                <w:rFonts w:ascii="Times New Roman" w:hAnsi="Times New Roman"/>
                <w:color w:val="313D31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pacing w:val="-5"/>
                <w:sz w:val="21"/>
                <w:szCs w:val="21"/>
              </w:rPr>
              <w:t>Tab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通过</w:t>
            </w:r>
            <w:r>
              <w:rPr>
                <w:rFonts w:ascii="SimSun" w:eastAsia="Times New Roman" w:hAnsi="SimSun" w:cs="SimSun"/>
                <w:color w:val="313D31"/>
                <w:spacing w:val="-5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 xml:space="preserve">Aero Flip3-D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使用箭头键循环切换任务栏上的程序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Alt+Esc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以项目打开的顺序循环切换项目</w:t>
            </w:r>
          </w:p>
        </w:tc>
      </w:tr>
      <w:tr w:rsidR="00086BF4" w:rsidRPr="008E4C77">
        <w:trPr>
          <w:trHeight w:hRule="exact" w:val="5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F6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在窗口中或桌面上循环切换屏幕元素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F4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在</w:t>
            </w:r>
            <w:r>
              <w:rPr>
                <w:rFonts w:ascii="SimSun" w:eastAsia="Times New Roman" w:hAnsi="SimSun" w:cs="SimSun"/>
                <w:color w:val="313D31"/>
                <w:spacing w:val="-64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Windows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资源管理器中显示地址栏列表</w:t>
            </w:r>
          </w:p>
        </w:tc>
      </w:tr>
      <w:tr w:rsidR="00086BF4" w:rsidRPr="008E4C77">
        <w:trPr>
          <w:trHeight w:hRule="exact" w:val="5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Shift+F10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显示选定项目的快捷菜单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Ctrl+Esc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打开「开始」菜单</w:t>
            </w:r>
          </w:p>
        </w:tc>
      </w:tr>
      <w:tr w:rsidR="00086BF4" w:rsidRPr="008E4C77">
        <w:trPr>
          <w:trHeight w:hRule="exact" w:val="102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388" w:lineRule="auto"/>
              <w:ind w:left="103" w:right="82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pacing w:val="7"/>
                <w:sz w:val="21"/>
                <w:szCs w:val="21"/>
              </w:rPr>
              <w:t>Alt+</w:t>
            </w:r>
            <w:r>
              <w:rPr>
                <w:rFonts w:ascii="宋体" w:hAnsi="宋体" w:cs="宋体" w:hint="eastAsia"/>
                <w:color w:val="313D31"/>
                <w:spacing w:val="7"/>
                <w:sz w:val="21"/>
                <w:szCs w:val="21"/>
              </w:rPr>
              <w:t>加下划线的字</w:t>
            </w:r>
            <w:r>
              <w:rPr>
                <w:rFonts w:ascii="SimSun" w:eastAsia="Times New Roman" w:hAnsi="SimSun" w:cs="SimSun"/>
                <w:color w:val="313D31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母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显示相应的菜单</w:t>
            </w:r>
          </w:p>
        </w:tc>
      </w:tr>
      <w:tr w:rsidR="00086BF4" w:rsidRPr="008E4C77">
        <w:trPr>
          <w:trHeight w:hRule="exact" w:val="102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 w:line="388" w:lineRule="auto"/>
              <w:ind w:left="103" w:right="82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pacing w:val="7"/>
                <w:sz w:val="21"/>
                <w:szCs w:val="21"/>
              </w:rPr>
              <w:t>Alt+</w:t>
            </w:r>
            <w:r>
              <w:rPr>
                <w:rFonts w:ascii="宋体" w:hAnsi="宋体" w:cs="宋体" w:hint="eastAsia"/>
                <w:color w:val="313D31"/>
                <w:spacing w:val="7"/>
                <w:sz w:val="21"/>
                <w:szCs w:val="21"/>
              </w:rPr>
              <w:t>加下划线的字</w:t>
            </w:r>
            <w:r>
              <w:rPr>
                <w:rFonts w:ascii="SimSun" w:eastAsia="Times New Roman" w:hAnsi="SimSun" w:cs="SimSun"/>
                <w:color w:val="313D31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母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执行菜单命令（或其他有下划线的命令）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F10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激活活动程序中的菜单栏</w:t>
            </w:r>
          </w:p>
        </w:tc>
      </w:tr>
    </w:tbl>
    <w:p w:rsidR="00086BF4" w:rsidRDefault="00086BF4">
      <w:pPr>
        <w:rPr>
          <w:rFonts w:ascii="SimSun" w:eastAsia="Times New Roman" w:hAnsi="SimSun" w:cs="SimSun"/>
          <w:sz w:val="21"/>
          <w:szCs w:val="21"/>
          <w:lang w:eastAsia="zh-CN"/>
        </w:rPr>
        <w:sectPr w:rsidR="00086BF4">
          <w:pgSz w:w="11910" w:h="16840"/>
          <w:pgMar w:top="1420" w:right="1520" w:bottom="280" w:left="152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51"/>
        <w:gridCol w:w="6666"/>
      </w:tblGrid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 w:right="82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向右键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打开右侧的下一个菜单或者打开子菜单</w:t>
            </w:r>
          </w:p>
        </w:tc>
      </w:tr>
      <w:tr w:rsidR="00086BF4" w:rsidRPr="008E4C77">
        <w:trPr>
          <w:trHeight w:hRule="exact" w:val="5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 w:right="82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向左键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打开左侧的下一个菜单或者关闭子菜单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F5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刷新活动窗口</w:t>
            </w:r>
          </w:p>
        </w:tc>
      </w:tr>
      <w:tr w:rsidR="00086BF4" w:rsidRPr="008E4C77">
        <w:trPr>
          <w:trHeight w:hRule="exact" w:val="5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 w:right="82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Alt+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向上键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在</w:t>
            </w:r>
            <w:r>
              <w:rPr>
                <w:rFonts w:ascii="SimSun" w:eastAsia="Times New Roman" w:hAnsi="SimSun" w:cs="SimSun"/>
                <w:color w:val="313D31"/>
                <w:spacing w:val="-66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Windows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资源管理器中查看上一级文件夹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Esc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取消当前任务</w:t>
            </w:r>
          </w:p>
        </w:tc>
      </w:tr>
      <w:tr w:rsidR="00086BF4" w:rsidRPr="008E4C77">
        <w:trPr>
          <w:trHeight w:hRule="exact" w:val="55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Ctrl+Shift+Esc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打开任务管理器</w:t>
            </w:r>
          </w:p>
        </w:tc>
      </w:tr>
      <w:tr w:rsidR="00086BF4" w:rsidRPr="008E4C77">
        <w:trPr>
          <w:trHeight w:hRule="exact" w:val="102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pacing w:val="18"/>
                <w:sz w:val="21"/>
                <w:szCs w:val="21"/>
              </w:rPr>
              <w:t>插入</w:t>
            </w:r>
            <w:r>
              <w:rPr>
                <w:rFonts w:ascii="SimSun" w:eastAsia="Times New Roman" w:hAnsi="SimSun" w:cs="SimSun"/>
                <w:color w:val="313D31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CD 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时</w:t>
            </w:r>
            <w:r>
              <w:rPr>
                <w:rFonts w:ascii="SimSun" w:eastAsia="Times New Roman" w:hAnsi="SimSun" w:cs="SimSun"/>
                <w:color w:val="313D31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按</w:t>
            </w:r>
            <w:r>
              <w:rPr>
                <w:rFonts w:ascii="SimSun" w:eastAsia="Times New Roman" w:hAnsi="SimSun" w:cs="SimSun"/>
                <w:color w:val="313D31"/>
                <w:spacing w:val="-81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住</w:t>
            </w:r>
          </w:p>
          <w:p w:rsidR="00086BF4" w:rsidRDefault="00086BF4">
            <w:pPr>
              <w:pStyle w:val="TableParagraph"/>
              <w:spacing w:before="5"/>
              <w:rPr>
                <w:rFonts w:ascii="SimSun" w:eastAsia="Times New Roman" w:hAnsi="SimSun" w:cs="SimSun"/>
                <w:sz w:val="17"/>
                <w:szCs w:val="17"/>
              </w:rPr>
            </w:pPr>
          </w:p>
          <w:p w:rsidR="00086BF4" w:rsidRDefault="00086BF4">
            <w:pPr>
              <w:pStyle w:val="TableParagraph"/>
              <w:ind w:left="103" w:right="82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Shift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阻止</w:t>
            </w:r>
            <w:r>
              <w:rPr>
                <w:rFonts w:ascii="SimSun" w:eastAsia="Times New Roman" w:hAnsi="SimSun" w:cs="SimSun"/>
                <w:color w:val="313D31"/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CD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自动播放</w:t>
            </w:r>
          </w:p>
        </w:tc>
      </w:tr>
    </w:tbl>
    <w:p w:rsidR="00086BF4" w:rsidRDefault="00086BF4">
      <w:pPr>
        <w:spacing w:before="8"/>
        <w:rPr>
          <w:rFonts w:ascii="SimSun" w:eastAsia="Times New Roman" w:hAnsi="SimSun" w:cs="SimSun"/>
          <w:sz w:val="23"/>
          <w:szCs w:val="23"/>
        </w:rPr>
      </w:pPr>
    </w:p>
    <w:p w:rsidR="00086BF4" w:rsidRDefault="00086BF4">
      <w:pPr>
        <w:pStyle w:val="BodyText"/>
      </w:pPr>
      <w:r>
        <w:rPr>
          <w:rFonts w:ascii="宋体" w:hAnsi="宋体" w:cs="宋体" w:hint="eastAsia"/>
          <w:color w:val="000080"/>
        </w:rPr>
        <w:t>表</w:t>
      </w:r>
      <w:r>
        <w:rPr>
          <w:color w:val="000080"/>
          <w:spacing w:val="-53"/>
        </w:rPr>
        <w:t xml:space="preserve"> </w:t>
      </w:r>
      <w:r>
        <w:rPr>
          <w:rFonts w:ascii="Times New Roman" w:hAnsi="Times New Roman"/>
          <w:color w:val="000080"/>
        </w:rPr>
        <w:t xml:space="preserve">3 </w:t>
      </w:r>
      <w:r>
        <w:rPr>
          <w:rFonts w:ascii="宋体" w:hAnsi="宋体" w:cs="宋体" w:hint="eastAsia"/>
          <w:color w:val="000080"/>
        </w:rPr>
        <w:t>对话框键盘快捷方式</w:t>
      </w:r>
    </w:p>
    <w:p w:rsidR="00086BF4" w:rsidRDefault="00086BF4">
      <w:pPr>
        <w:spacing w:before="4"/>
        <w:rPr>
          <w:rFonts w:ascii="SimSun" w:eastAsia="Times New Roman" w:hAnsi="SimSun" w:cs="SimSun"/>
          <w:sz w:val="14"/>
          <w:szCs w:val="1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6808"/>
      </w:tblGrid>
      <w:tr w:rsidR="00086BF4" w:rsidRPr="008E4C77">
        <w:trPr>
          <w:trHeight w:hRule="exact" w:val="55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3"/>
                <w:sz w:val="21"/>
              </w:rPr>
              <w:t>Ctrl+Tab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在选项卡上向前移动</w:t>
            </w:r>
          </w:p>
        </w:tc>
      </w:tr>
      <w:tr w:rsidR="00086BF4" w:rsidRPr="008E4C77">
        <w:trPr>
          <w:trHeight w:hRule="exact" w:val="55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Ctrl+Shift+Tab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在选项卡上向后移动</w:t>
            </w:r>
          </w:p>
        </w:tc>
      </w:tr>
      <w:tr w:rsidR="00086BF4" w:rsidRPr="008E4C77">
        <w:trPr>
          <w:trHeight w:hRule="exact" w:val="55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Tab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在选项上向前移动</w:t>
            </w:r>
          </w:p>
        </w:tc>
      </w:tr>
      <w:tr w:rsidR="00086BF4" w:rsidRPr="008E4C77">
        <w:trPr>
          <w:trHeight w:hRule="exact" w:val="55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3"/>
                <w:sz w:val="21"/>
              </w:rPr>
              <w:t>Shift+Tab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在选项上向后移动</w:t>
            </w:r>
          </w:p>
        </w:tc>
      </w:tr>
      <w:tr w:rsidR="00086BF4" w:rsidRPr="008E4C77">
        <w:trPr>
          <w:trHeight w:hRule="exact" w:val="102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388" w:lineRule="auto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Alt+</w:t>
            </w:r>
            <w:r>
              <w:rPr>
                <w:rFonts w:ascii="Times New Roman" w:hAnsi="Times New Roman"/>
                <w:color w:val="313D31"/>
                <w:spacing w:val="-21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加</w:t>
            </w:r>
            <w:r>
              <w:rPr>
                <w:rFonts w:ascii="SimSun" w:eastAsia="Times New Roman" w:hAnsi="SimSun" w:cs="SimSun"/>
                <w:color w:val="313D31"/>
                <w:spacing w:val="-77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下</w:t>
            </w:r>
            <w:r>
              <w:rPr>
                <w:rFonts w:ascii="SimSun" w:eastAsia="Times New Roman" w:hAnsi="SimSun" w:cs="SimSun"/>
                <w:color w:val="313D31"/>
                <w:spacing w:val="-74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划</w:t>
            </w:r>
            <w:r>
              <w:rPr>
                <w:rFonts w:ascii="SimSun" w:eastAsia="Times New Roman" w:hAnsi="SimSun" w:cs="SimSun"/>
                <w:color w:val="313D31"/>
                <w:spacing w:val="-77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线</w:t>
            </w:r>
            <w:r>
              <w:rPr>
                <w:rFonts w:ascii="SimSun" w:eastAsia="Times New Roman" w:hAnsi="SimSun" w:cs="SimSun"/>
                <w:color w:val="313D31"/>
                <w:spacing w:val="-74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的</w:t>
            </w:r>
            <w:r>
              <w:rPr>
                <w:rFonts w:ascii="SimSun" w:eastAsia="Times New Roman" w:hAnsi="SimSun" w:cs="SimSun"/>
                <w:color w:val="313D31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字母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执行与该字母匹配的命令（或选择选项）</w:t>
            </w:r>
          </w:p>
        </w:tc>
      </w:tr>
      <w:tr w:rsidR="00086BF4" w:rsidRPr="008E4C77">
        <w:trPr>
          <w:trHeight w:hRule="exact" w:val="148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Enter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410" w:lineRule="auto"/>
              <w:ind w:left="103" w:right="99"/>
              <w:jc w:val="both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对于许多选定命令代替单击鼠标空格键，如果活动选项是复选框，则选</w:t>
            </w:r>
            <w:r>
              <w:rPr>
                <w:rFonts w:ascii="SimSun" w:eastAsia="Times New Roman" w:hAnsi="SimSun" w:cs="SimSun"/>
                <w:color w:val="313D3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中或清除该复选框箭头键如果活动选项是一组选项按钮，则选择某个按</w:t>
            </w:r>
            <w:r>
              <w:rPr>
                <w:rFonts w:ascii="SimSun" w:eastAsia="Times New Roman" w:hAnsi="SimSun" w:cs="SimSun"/>
                <w:color w:val="313D3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钮</w:t>
            </w:r>
          </w:p>
        </w:tc>
      </w:tr>
      <w:tr w:rsidR="00086BF4" w:rsidRPr="008E4C77">
        <w:trPr>
          <w:trHeight w:hRule="exact" w:val="55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F1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显示帮助</w:t>
            </w:r>
          </w:p>
        </w:tc>
      </w:tr>
      <w:tr w:rsidR="00086BF4" w:rsidRPr="008E4C77">
        <w:trPr>
          <w:trHeight w:hRule="exact" w:val="55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F4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显示活动列表中的项目</w:t>
            </w:r>
          </w:p>
        </w:tc>
      </w:tr>
      <w:tr w:rsidR="00086BF4" w:rsidRPr="008E4C77">
        <w:trPr>
          <w:trHeight w:hRule="exact" w:val="1023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Backspace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388" w:lineRule="auto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pacing w:val="-4"/>
                <w:sz w:val="21"/>
                <w:szCs w:val="21"/>
                <w:lang w:eastAsia="zh-CN"/>
              </w:rPr>
              <w:t>如果在</w:t>
            </w:r>
            <w:r>
              <w:rPr>
                <w:rFonts w:ascii="Times New Roman" w:hAnsi="Times New Roman"/>
                <w:color w:val="313D31"/>
                <w:spacing w:val="-4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cs="宋体" w:hint="eastAsia"/>
                <w:color w:val="313D31"/>
                <w:spacing w:val="-4"/>
                <w:sz w:val="21"/>
                <w:szCs w:val="21"/>
                <w:lang w:eastAsia="zh-CN"/>
              </w:rPr>
              <w:t>另存为</w:t>
            </w:r>
            <w:r>
              <w:rPr>
                <w:rFonts w:ascii="Times New Roman" w:hAnsi="Times New Roman"/>
                <w:color w:val="313D31"/>
                <w:spacing w:val="-4"/>
                <w:sz w:val="21"/>
                <w:szCs w:val="21"/>
                <w:lang w:eastAsia="zh-CN"/>
              </w:rPr>
              <w:t>”</w:t>
            </w:r>
            <w:r>
              <w:rPr>
                <w:rFonts w:ascii="宋体" w:hAnsi="宋体" w:cs="宋体" w:hint="eastAsia"/>
                <w:color w:val="313D31"/>
                <w:spacing w:val="-4"/>
                <w:sz w:val="21"/>
                <w:szCs w:val="21"/>
                <w:lang w:eastAsia="zh-CN"/>
              </w:rPr>
              <w:t>或</w:t>
            </w:r>
            <w:r>
              <w:rPr>
                <w:rFonts w:ascii="Times New Roman" w:hAnsi="Times New Roman"/>
                <w:color w:val="313D31"/>
                <w:spacing w:val="-4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cs="宋体" w:hint="eastAsia"/>
                <w:color w:val="313D31"/>
                <w:spacing w:val="-4"/>
                <w:sz w:val="21"/>
                <w:szCs w:val="21"/>
                <w:lang w:eastAsia="zh-CN"/>
              </w:rPr>
              <w:t>打开</w:t>
            </w:r>
            <w:r>
              <w:rPr>
                <w:rFonts w:ascii="Times New Roman" w:hAnsi="Times New Roman"/>
                <w:color w:val="313D31"/>
                <w:spacing w:val="-4"/>
                <w:sz w:val="21"/>
                <w:szCs w:val="21"/>
                <w:lang w:eastAsia="zh-CN"/>
              </w:rPr>
              <w:t>”</w:t>
            </w:r>
            <w:r>
              <w:rPr>
                <w:rFonts w:ascii="宋体" w:hAnsi="宋体" w:cs="宋体" w:hint="eastAsia"/>
                <w:color w:val="313D31"/>
                <w:spacing w:val="-4"/>
                <w:sz w:val="21"/>
                <w:szCs w:val="21"/>
                <w:lang w:eastAsia="zh-CN"/>
              </w:rPr>
              <w:t>对话框中选中了某个文件夹，则打开上一级文件</w:t>
            </w:r>
            <w:r>
              <w:rPr>
                <w:rFonts w:ascii="SimSun" w:eastAsia="Times New Roman" w:hAnsi="SimSun" w:cs="SimSun"/>
                <w:color w:val="313D3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夹</w:t>
            </w:r>
          </w:p>
        </w:tc>
      </w:tr>
    </w:tbl>
    <w:p w:rsidR="00086BF4" w:rsidRDefault="00086BF4">
      <w:pPr>
        <w:spacing w:before="8"/>
        <w:rPr>
          <w:rFonts w:ascii="SimSun" w:eastAsia="Times New Roman" w:hAnsi="SimSun" w:cs="SimSun"/>
          <w:sz w:val="23"/>
          <w:szCs w:val="23"/>
          <w:lang w:eastAsia="zh-CN"/>
        </w:rPr>
      </w:pPr>
    </w:p>
    <w:p w:rsidR="00086BF4" w:rsidRDefault="00086BF4">
      <w:pPr>
        <w:pStyle w:val="BodyText"/>
        <w:tabs>
          <w:tab w:val="left" w:pos="813"/>
        </w:tabs>
      </w:pPr>
      <w:r>
        <w:rPr>
          <w:rFonts w:ascii="宋体" w:hAnsi="宋体" w:cs="宋体" w:hint="eastAsia"/>
          <w:color w:val="000080"/>
        </w:rPr>
        <w:t>表</w:t>
      </w:r>
      <w:r>
        <w:rPr>
          <w:color w:val="000080"/>
          <w:spacing w:val="94"/>
        </w:rPr>
        <w:t xml:space="preserve"> </w:t>
      </w:r>
      <w:r>
        <w:rPr>
          <w:rFonts w:ascii="Times New Roman" w:hAnsi="Times New Roman"/>
          <w:color w:val="000080"/>
        </w:rPr>
        <w:t>4</w:t>
      </w:r>
      <w:r>
        <w:rPr>
          <w:rFonts w:ascii="Times New Roman" w:hAnsi="Times New Roman"/>
          <w:color w:val="000080"/>
        </w:rPr>
        <w:tab/>
      </w:r>
      <w:r>
        <w:rPr>
          <w:rFonts w:ascii="Times New Roman" w:hAnsi="Times New Roman"/>
          <w:color w:val="000080"/>
          <w:spacing w:val="-3"/>
        </w:rPr>
        <w:t xml:space="preserve">Windows </w:t>
      </w:r>
      <w:r>
        <w:rPr>
          <w:rFonts w:ascii="Times New Roman" w:hAnsi="Times New Roman"/>
          <w:color w:val="000080"/>
          <w:spacing w:val="9"/>
        </w:rPr>
        <w:t xml:space="preserve"> </w:t>
      </w:r>
      <w:r>
        <w:rPr>
          <w:rFonts w:ascii="宋体" w:hAnsi="宋体" w:cs="宋体" w:hint="eastAsia"/>
          <w:color w:val="000080"/>
        </w:rPr>
        <w:t>徽标键相关的快捷键</w:t>
      </w:r>
    </w:p>
    <w:p w:rsidR="00086BF4" w:rsidRDefault="00086BF4">
      <w:pPr>
        <w:spacing w:before="4"/>
        <w:rPr>
          <w:rFonts w:ascii="SimSun" w:eastAsia="Times New Roman" w:hAnsi="SimSun" w:cs="SimSun"/>
          <w:sz w:val="14"/>
          <w:szCs w:val="1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6950"/>
      </w:tblGrid>
      <w:tr w:rsidR="00086BF4" w:rsidRPr="008E4C77">
        <w:trPr>
          <w:trHeight w:hRule="exact" w:val="55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4"/>
                <w:sz w:val="21"/>
              </w:rPr>
              <w:t>Win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打开或关闭开始菜单。</w:t>
            </w:r>
          </w:p>
        </w:tc>
      </w:tr>
    </w:tbl>
    <w:p w:rsidR="00086BF4" w:rsidRDefault="00086BF4">
      <w:pPr>
        <w:rPr>
          <w:rFonts w:ascii="SimSun" w:eastAsia="Times New Roman" w:hAnsi="SimSun" w:cs="SimSun"/>
          <w:sz w:val="21"/>
          <w:szCs w:val="21"/>
          <w:lang w:eastAsia="zh-CN"/>
        </w:rPr>
        <w:sectPr w:rsidR="00086BF4">
          <w:pgSz w:w="11910" w:h="16840"/>
          <w:pgMar w:top="1420" w:right="1520" w:bottom="280" w:left="152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6950"/>
      </w:tblGrid>
      <w:tr w:rsidR="00086BF4" w:rsidRPr="008E4C77">
        <w:trPr>
          <w:trHeight w:hRule="exact" w:val="55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3"/>
                <w:sz w:val="21"/>
              </w:rPr>
              <w:t>Win+</w:t>
            </w:r>
            <w:r w:rsidRPr="008E4C77">
              <w:rPr>
                <w:rFonts w:ascii="Times New Roman"/>
                <w:color w:val="313D31"/>
                <w:spacing w:val="4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Pause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显示系统属性对话框。</w:t>
            </w:r>
          </w:p>
        </w:tc>
      </w:tr>
      <w:tr w:rsidR="00086BF4" w:rsidRPr="008E4C77">
        <w:trPr>
          <w:trHeight w:hRule="exact" w:val="55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3"/>
                <w:sz w:val="21"/>
              </w:rPr>
              <w:t>Win+</w:t>
            </w:r>
            <w:r w:rsidRPr="008E4C77">
              <w:rPr>
                <w:rFonts w:ascii="Times New Roman"/>
                <w:color w:val="313D31"/>
                <w:spacing w:val="4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D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显示桌面</w:t>
            </w:r>
          </w:p>
        </w:tc>
      </w:tr>
      <w:tr w:rsidR="00086BF4" w:rsidRPr="008E4C77">
        <w:trPr>
          <w:trHeight w:hRule="exact" w:val="55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3"/>
                <w:sz w:val="21"/>
              </w:rPr>
              <w:t>Win+</w:t>
            </w:r>
            <w:r w:rsidRPr="008E4C77">
              <w:rPr>
                <w:rFonts w:ascii="Times New Roman"/>
                <w:color w:val="313D31"/>
                <w:spacing w:val="3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M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最小化所有窗口</w:t>
            </w:r>
          </w:p>
        </w:tc>
      </w:tr>
      <w:tr w:rsidR="00086BF4" w:rsidRPr="008E4C77">
        <w:trPr>
          <w:trHeight w:hRule="exact" w:val="55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3"/>
                <w:sz w:val="21"/>
              </w:rPr>
              <w:t>Win+SHIFT+</w:t>
            </w:r>
            <w:r w:rsidRPr="008E4C77">
              <w:rPr>
                <w:rFonts w:ascii="Times New Roman"/>
                <w:color w:val="313D31"/>
                <w:spacing w:val="17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M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还原最小化窗口到桌面上</w:t>
            </w:r>
          </w:p>
        </w:tc>
      </w:tr>
      <w:tr w:rsidR="00086BF4" w:rsidRPr="008E4C77">
        <w:trPr>
          <w:trHeight w:hRule="exact" w:val="55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3"/>
                <w:sz w:val="21"/>
              </w:rPr>
              <w:t>Win+</w:t>
            </w:r>
            <w:r w:rsidRPr="008E4C77">
              <w:rPr>
                <w:rFonts w:ascii="Times New Roman"/>
                <w:color w:val="313D31"/>
                <w:spacing w:val="3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打开我的电脑</w:t>
            </w:r>
          </w:p>
        </w:tc>
      </w:tr>
      <w:tr w:rsidR="00086BF4" w:rsidRPr="008E4C77">
        <w:trPr>
          <w:trHeight w:hRule="exact" w:val="55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3"/>
                <w:sz w:val="21"/>
              </w:rPr>
              <w:t>Win+</w:t>
            </w:r>
            <w:r w:rsidRPr="008E4C77">
              <w:rPr>
                <w:rFonts w:ascii="Times New Roman"/>
                <w:color w:val="313D31"/>
                <w:spacing w:val="3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F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搜索文件或文件夹</w:t>
            </w:r>
          </w:p>
        </w:tc>
      </w:tr>
      <w:tr w:rsidR="00086BF4" w:rsidRPr="008E4C77">
        <w:trPr>
          <w:trHeight w:hRule="exact" w:val="55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 xml:space="preserve">Ctrl+ </w:t>
            </w:r>
            <w:r w:rsidRPr="008E4C77">
              <w:rPr>
                <w:rFonts w:ascii="Times New Roman"/>
                <w:color w:val="313D31"/>
                <w:spacing w:val="-3"/>
                <w:sz w:val="21"/>
              </w:rPr>
              <w:t>Win+</w:t>
            </w:r>
            <w:r w:rsidRPr="008E4C77">
              <w:rPr>
                <w:rFonts w:ascii="Times New Roman"/>
                <w:color w:val="313D31"/>
                <w:spacing w:val="-4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F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搜索计算机（如果您在网络上）</w:t>
            </w:r>
          </w:p>
        </w:tc>
      </w:tr>
      <w:tr w:rsidR="00086BF4" w:rsidRPr="008E4C77">
        <w:trPr>
          <w:trHeight w:hRule="exact" w:val="55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4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3"/>
                <w:sz w:val="21"/>
              </w:rPr>
              <w:t>Win+</w:t>
            </w:r>
            <w:r w:rsidRPr="008E4C77">
              <w:rPr>
                <w:rFonts w:ascii="Times New Roman"/>
                <w:color w:val="313D31"/>
                <w:spacing w:val="3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L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Pr="00FF4EB4" w:rsidRDefault="00086BF4">
            <w:pPr>
              <w:pStyle w:val="TableParagraph"/>
              <w:spacing w:before="67"/>
              <w:ind w:left="103"/>
              <w:rPr>
                <w:rFonts w:ascii="SimSun" w:eastAsia="Times New Roman" w:hAnsi="SimSun" w:cs="SimSun"/>
                <w:color w:val="00FFFF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锁定您的计算机或切换用户</w:t>
            </w:r>
          </w:p>
        </w:tc>
      </w:tr>
      <w:tr w:rsidR="00086BF4" w:rsidRPr="008E4C77">
        <w:trPr>
          <w:trHeight w:hRule="exact" w:val="55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3"/>
                <w:sz w:val="21"/>
              </w:rPr>
              <w:t>Win+</w:t>
            </w:r>
            <w:r w:rsidRPr="008E4C77">
              <w:rPr>
                <w:rFonts w:ascii="Times New Roman"/>
                <w:color w:val="313D31"/>
                <w:spacing w:val="3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R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打开运行对话框</w:t>
            </w:r>
          </w:p>
        </w:tc>
      </w:tr>
      <w:tr w:rsidR="00086BF4" w:rsidRPr="008E4C77">
        <w:trPr>
          <w:trHeight w:hRule="exact" w:val="55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3"/>
                <w:sz w:val="21"/>
              </w:rPr>
              <w:t>Win+</w:t>
            </w:r>
            <w:r w:rsidRPr="008E4C77">
              <w:rPr>
                <w:rFonts w:ascii="Times New Roman"/>
                <w:color w:val="313D31"/>
                <w:spacing w:val="-1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T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切换任务栏上的程序（感觉是和</w:t>
            </w:r>
            <w:r>
              <w:rPr>
                <w:rFonts w:ascii="SimSun" w:eastAsia="Times New Roman" w:hAnsi="SimSun" w:cs="SimSun"/>
                <w:color w:val="313D31"/>
                <w:spacing w:val="-5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 xml:space="preserve">alt+ESC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一样）</w:t>
            </w:r>
          </w:p>
        </w:tc>
      </w:tr>
      <w:tr w:rsidR="00086BF4" w:rsidRPr="008E4C77">
        <w:trPr>
          <w:trHeight w:hRule="exact" w:val="102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pacing w:val="-3"/>
                <w:sz w:val="21"/>
                <w:szCs w:val="21"/>
              </w:rPr>
              <w:t>Win+</w:t>
            </w:r>
            <w:r>
              <w:rPr>
                <w:rFonts w:ascii="宋体" w:hAnsi="宋体" w:cs="宋体" w:hint="eastAsia"/>
                <w:color w:val="313D31"/>
                <w:spacing w:val="-3"/>
                <w:sz w:val="21"/>
                <w:szCs w:val="21"/>
              </w:rPr>
              <w:t>数字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410" w:lineRule="auto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pacing w:val="-8"/>
                <w:sz w:val="21"/>
                <w:szCs w:val="21"/>
                <w:lang w:eastAsia="zh-CN"/>
              </w:rPr>
              <w:t>让位于任务栏指定位置（按下的数字作为序号）的程序，新开一个实例（感</w:t>
            </w:r>
            <w:r>
              <w:rPr>
                <w:rFonts w:ascii="SimSun" w:eastAsia="Times New Roman" w:hAnsi="SimSun" w:cs="SimSun"/>
                <w:color w:val="313D31"/>
                <w:spacing w:val="-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觉这个比较新颖，貌似快速启动）</w:t>
            </w:r>
          </w:p>
        </w:tc>
      </w:tr>
      <w:tr w:rsidR="00086BF4" w:rsidRPr="008E4C77">
        <w:trPr>
          <w:trHeight w:hRule="exact" w:val="10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Ctrl+ </w:t>
            </w:r>
            <w:r>
              <w:rPr>
                <w:rFonts w:ascii="Times New Roman" w:hAnsi="Times New Roman"/>
                <w:color w:val="313D31"/>
                <w:spacing w:val="-3"/>
                <w:sz w:val="21"/>
                <w:szCs w:val="21"/>
              </w:rPr>
              <w:t>Win+</w:t>
            </w:r>
            <w:r>
              <w:rPr>
                <w:rFonts w:ascii="宋体" w:hAnsi="宋体" w:cs="宋体" w:hint="eastAsia"/>
                <w:color w:val="313D31"/>
                <w:spacing w:val="-3"/>
                <w:sz w:val="21"/>
                <w:szCs w:val="21"/>
              </w:rPr>
              <w:t>数字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410" w:lineRule="auto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pacing w:val="-1"/>
                <w:sz w:val="21"/>
                <w:szCs w:val="21"/>
                <w:lang w:eastAsia="zh-CN"/>
              </w:rPr>
              <w:t>让位于任务栏指定位置（按下的数字作为序号）的程序，切换到上一次的</w:t>
            </w:r>
            <w:r>
              <w:rPr>
                <w:rFonts w:ascii="SimSun" w:eastAsia="Times New Roman" w:hAnsi="SimSun" w:cs="SimSun"/>
                <w:color w:val="313D31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活动窗口</w:t>
            </w:r>
          </w:p>
        </w:tc>
      </w:tr>
      <w:tr w:rsidR="00086BF4" w:rsidRPr="008E4C77">
        <w:trPr>
          <w:trHeight w:hRule="exact" w:val="55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pacing w:val="-6"/>
                <w:sz w:val="21"/>
                <w:szCs w:val="21"/>
              </w:rPr>
              <w:t>ALT+</w:t>
            </w:r>
            <w:r>
              <w:rPr>
                <w:rFonts w:ascii="Times New Roman" w:hAnsi="Times New Roman"/>
                <w:color w:val="313D31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pacing w:val="-3"/>
                <w:sz w:val="21"/>
                <w:szCs w:val="21"/>
              </w:rPr>
              <w:t>Win+</w:t>
            </w:r>
            <w:r>
              <w:rPr>
                <w:rFonts w:ascii="宋体" w:hAnsi="宋体" w:cs="宋体" w:hint="eastAsia"/>
                <w:color w:val="313D31"/>
                <w:spacing w:val="-3"/>
                <w:sz w:val="21"/>
                <w:szCs w:val="21"/>
              </w:rPr>
              <w:t>数字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让位于任务栏指定位置（按下的数字作为序号）的程序，显示跳转清单</w:t>
            </w:r>
          </w:p>
        </w:tc>
      </w:tr>
      <w:tr w:rsidR="00086BF4" w:rsidRPr="008E4C77">
        <w:trPr>
          <w:trHeight w:hRule="exact" w:val="55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4"/>
                <w:sz w:val="21"/>
              </w:rPr>
              <w:t>Win+</w:t>
            </w:r>
            <w:r w:rsidRPr="008E4C77">
              <w:rPr>
                <w:rFonts w:ascii="Times New Roman"/>
                <w:color w:val="313D31"/>
                <w:spacing w:val="6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pacing w:val="-7"/>
                <w:sz w:val="21"/>
              </w:rPr>
              <w:t>TAB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循环切换任务栏上的程序并使用的</w:t>
            </w:r>
            <w:r>
              <w:rPr>
                <w:rFonts w:ascii="SimSun" w:eastAsia="Times New Roman" w:hAnsi="SimSun" w:cs="SimSun"/>
                <w:color w:val="313D31"/>
                <w:spacing w:val="-5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 xml:space="preserve">Aero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三维效果</w:t>
            </w:r>
          </w:p>
        </w:tc>
      </w:tr>
      <w:tr w:rsidR="00086BF4" w:rsidRPr="008E4C77">
        <w:trPr>
          <w:trHeight w:hRule="exact" w:val="55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 xml:space="preserve">Ctrl+ </w:t>
            </w:r>
            <w:r w:rsidRPr="008E4C77">
              <w:rPr>
                <w:rFonts w:ascii="Times New Roman"/>
                <w:color w:val="313D31"/>
                <w:spacing w:val="-3"/>
                <w:sz w:val="21"/>
              </w:rPr>
              <w:t xml:space="preserve">Win+ </w:t>
            </w:r>
            <w:r w:rsidRPr="008E4C77">
              <w:rPr>
                <w:rFonts w:ascii="Times New Roman"/>
                <w:color w:val="313D31"/>
                <w:spacing w:val="-7"/>
                <w:sz w:val="21"/>
              </w:rPr>
              <w:t>TAB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使用方向键来循环循环切换任务栏上的程序，并使用的</w:t>
            </w:r>
            <w:r>
              <w:rPr>
                <w:rFonts w:ascii="SimSun" w:eastAsia="Times New Roman" w:hAnsi="SimSun" w:cs="SimSun"/>
                <w:color w:val="313D31"/>
                <w:spacing w:val="-5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 xml:space="preserve">Aero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三维效果</w:t>
            </w:r>
          </w:p>
        </w:tc>
      </w:tr>
      <w:tr w:rsidR="00086BF4" w:rsidRPr="008E4C77">
        <w:trPr>
          <w:trHeight w:hRule="exact" w:val="55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按</w:t>
            </w:r>
            <w:r>
              <w:rPr>
                <w:rFonts w:ascii="SimSun" w:eastAsia="Times New Roman" w:hAnsi="SimSun" w:cs="SimSun"/>
                <w:color w:val="313D31"/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Ctrl+ </w:t>
            </w:r>
            <w:r>
              <w:rPr>
                <w:rFonts w:ascii="Times New Roman" w:hAnsi="Times New Roman"/>
                <w:color w:val="313D31"/>
                <w:spacing w:val="-3"/>
                <w:sz w:val="21"/>
                <w:szCs w:val="21"/>
              </w:rPr>
              <w:t xml:space="preserve">Win+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B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切换到在通知区域中显示信息的程序</w:t>
            </w:r>
          </w:p>
        </w:tc>
      </w:tr>
      <w:tr w:rsidR="00086BF4" w:rsidRPr="008E4C77">
        <w:trPr>
          <w:trHeight w:hRule="exact" w:val="55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pacing w:val="-3"/>
                <w:sz w:val="21"/>
                <w:szCs w:val="21"/>
              </w:rPr>
              <w:t>Win+</w:t>
            </w:r>
            <w:r>
              <w:rPr>
                <w:rFonts w:ascii="宋体" w:hAnsi="宋体" w:cs="宋体" w:hint="eastAsia"/>
                <w:color w:val="313D31"/>
                <w:spacing w:val="-3"/>
                <w:sz w:val="21"/>
                <w:szCs w:val="21"/>
              </w:rPr>
              <w:t>空格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预览桌面</w:t>
            </w:r>
          </w:p>
        </w:tc>
      </w:tr>
      <w:tr w:rsidR="00086BF4" w:rsidRPr="008E4C77">
        <w:trPr>
          <w:trHeight w:hRule="exact" w:val="55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pacing w:val="-3"/>
                <w:sz w:val="21"/>
                <w:szCs w:val="21"/>
              </w:rPr>
              <w:t>Win+↑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最大化窗口</w:t>
            </w:r>
          </w:p>
        </w:tc>
      </w:tr>
      <w:tr w:rsidR="00086BF4" w:rsidRPr="008E4C77">
        <w:trPr>
          <w:trHeight w:hRule="exact" w:val="55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pacing w:val="-3"/>
                <w:sz w:val="21"/>
                <w:szCs w:val="21"/>
              </w:rPr>
              <w:t>Win+↓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最小化窗</w:t>
            </w:r>
          </w:p>
        </w:tc>
      </w:tr>
      <w:tr w:rsidR="00086BF4" w:rsidRPr="008E4C77">
        <w:trPr>
          <w:trHeight w:hRule="exact" w:val="55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4"/>
              <w:ind w:left="10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pacing w:val="-3"/>
                <w:sz w:val="21"/>
                <w:szCs w:val="21"/>
              </w:rPr>
              <w:t>Win+←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最大化到窗口左侧的屏幕上</w:t>
            </w:r>
          </w:p>
        </w:tc>
      </w:tr>
      <w:tr w:rsidR="00086BF4" w:rsidRPr="008E4C77">
        <w:trPr>
          <w:trHeight w:hRule="exact" w:val="55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pacing w:val="-3"/>
                <w:sz w:val="21"/>
                <w:szCs w:val="21"/>
              </w:rPr>
              <w:t>Win+→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最大化窗口到右侧的屏幕上</w:t>
            </w:r>
          </w:p>
        </w:tc>
      </w:tr>
      <w:tr w:rsidR="00086BF4" w:rsidRPr="008E4C77">
        <w:trPr>
          <w:trHeight w:hRule="exact" w:val="55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4"/>
                <w:sz w:val="21"/>
              </w:rPr>
              <w:t>Win+</w:t>
            </w:r>
            <w:r w:rsidRPr="008E4C77">
              <w:rPr>
                <w:rFonts w:ascii="Times New Roman"/>
                <w:color w:val="313D31"/>
                <w:spacing w:val="2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Home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最小化所有窗口，除了当前激活窗口</w:t>
            </w:r>
          </w:p>
        </w:tc>
      </w:tr>
      <w:tr w:rsidR="00086BF4" w:rsidRPr="008E4C77">
        <w:trPr>
          <w:trHeight w:hRule="exact" w:val="55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pacing w:val="-3"/>
                <w:sz w:val="21"/>
                <w:szCs w:val="21"/>
              </w:rPr>
              <w:t>Win+</w:t>
            </w:r>
            <w:r>
              <w:rPr>
                <w:rFonts w:ascii="Times New Roman" w:hAnsi="Times New Roman"/>
                <w:color w:val="313D31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SHIFT+↑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拉伸窗口的到屏幕的顶部和底部</w:t>
            </w:r>
          </w:p>
        </w:tc>
      </w:tr>
    </w:tbl>
    <w:p w:rsidR="00086BF4" w:rsidRDefault="00086BF4">
      <w:pPr>
        <w:rPr>
          <w:rFonts w:ascii="SimSun" w:eastAsia="Times New Roman" w:hAnsi="SimSun" w:cs="SimSun"/>
          <w:sz w:val="21"/>
          <w:szCs w:val="21"/>
          <w:lang w:eastAsia="zh-CN"/>
        </w:rPr>
        <w:sectPr w:rsidR="00086BF4">
          <w:pgSz w:w="11910" w:h="16840"/>
          <w:pgMar w:top="1420" w:right="1520" w:bottom="280" w:left="152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6950"/>
      </w:tblGrid>
      <w:tr w:rsidR="00086BF4" w:rsidRPr="008E4C77">
        <w:trPr>
          <w:trHeight w:hRule="exact" w:val="10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1" w:line="468" w:lineRule="auto"/>
              <w:ind w:left="103" w:right="364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pacing w:val="-3"/>
                <w:sz w:val="21"/>
                <w:szCs w:val="21"/>
              </w:rPr>
              <w:t xml:space="preserve">Win+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SHIFT+→/←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移动一个窗口，从一个显示器到另一个</w:t>
            </w:r>
          </w:p>
        </w:tc>
      </w:tr>
      <w:tr w:rsidR="00086BF4" w:rsidRPr="008E4C77">
        <w:trPr>
          <w:trHeight w:hRule="exact" w:val="55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4"/>
                <w:sz w:val="21"/>
              </w:rPr>
              <w:t>Win+</w:t>
            </w:r>
            <w:r w:rsidRPr="008E4C77">
              <w:rPr>
                <w:rFonts w:ascii="Times New Roman"/>
                <w:color w:val="313D31"/>
                <w:spacing w:val="4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P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Pr="00FF4EB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选择一个演示文稿显示模式</w:t>
            </w:r>
          </w:p>
        </w:tc>
      </w:tr>
      <w:tr w:rsidR="00086BF4" w:rsidRPr="008E4C77">
        <w:trPr>
          <w:trHeight w:hRule="exact" w:val="55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4"/>
                <w:sz w:val="21"/>
              </w:rPr>
              <w:t>Win+</w:t>
            </w:r>
            <w:r w:rsidRPr="008E4C77">
              <w:rPr>
                <w:rFonts w:ascii="Times New Roman"/>
                <w:color w:val="313D31"/>
                <w:spacing w:val="6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G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循环切换侧边栏的小工具</w:t>
            </w:r>
          </w:p>
        </w:tc>
      </w:tr>
      <w:tr w:rsidR="00086BF4" w:rsidRPr="008E4C77">
        <w:trPr>
          <w:trHeight w:hRule="exact" w:val="55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4"/>
                <w:sz w:val="21"/>
              </w:rPr>
              <w:t>Win+</w:t>
            </w:r>
            <w:r w:rsidRPr="008E4C77">
              <w:rPr>
                <w:rFonts w:ascii="Times New Roman"/>
                <w:color w:val="313D31"/>
                <w:spacing w:val="6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U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打开轻松访问中心</w:t>
            </w:r>
          </w:p>
        </w:tc>
      </w:tr>
      <w:tr w:rsidR="00086BF4" w:rsidRPr="008E4C77">
        <w:trPr>
          <w:trHeight w:hRule="exact" w:val="55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4"/>
                <w:sz w:val="21"/>
              </w:rPr>
              <w:t>Win+</w:t>
            </w:r>
            <w:r w:rsidRPr="008E4C77">
              <w:rPr>
                <w:rFonts w:ascii="Times New Roman"/>
                <w:color w:val="313D31"/>
                <w:spacing w:val="6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x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打开</w:t>
            </w:r>
            <w:r>
              <w:rPr>
                <w:rFonts w:ascii="SimSun" w:eastAsia="Times New Roman" w:hAnsi="SimSun" w:cs="SimSun"/>
                <w:color w:val="313D31"/>
                <w:spacing w:val="-6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Windows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移动中心</w:t>
            </w:r>
          </w:p>
        </w:tc>
      </w:tr>
    </w:tbl>
    <w:p w:rsidR="00086BF4" w:rsidRDefault="00086BF4">
      <w:pPr>
        <w:spacing w:before="8"/>
        <w:rPr>
          <w:rFonts w:ascii="SimSun" w:eastAsia="Times New Roman" w:hAnsi="SimSun" w:cs="SimSun"/>
          <w:sz w:val="23"/>
          <w:szCs w:val="23"/>
        </w:rPr>
      </w:pPr>
    </w:p>
    <w:p w:rsidR="00086BF4" w:rsidRDefault="00086BF4">
      <w:pPr>
        <w:pStyle w:val="BodyText"/>
        <w:tabs>
          <w:tab w:val="left" w:pos="813"/>
        </w:tabs>
      </w:pPr>
      <w:r>
        <w:rPr>
          <w:rFonts w:ascii="宋体" w:hAnsi="宋体" w:cs="宋体" w:hint="eastAsia"/>
          <w:color w:val="000080"/>
        </w:rPr>
        <w:t>表</w:t>
      </w:r>
      <w:r>
        <w:rPr>
          <w:color w:val="000080"/>
          <w:spacing w:val="94"/>
        </w:rPr>
        <w:t xml:space="preserve"> </w:t>
      </w:r>
      <w:r>
        <w:rPr>
          <w:rFonts w:ascii="Times New Roman" w:hAnsi="Times New Roman"/>
          <w:color w:val="000080"/>
        </w:rPr>
        <w:t>5</w:t>
      </w:r>
      <w:r>
        <w:rPr>
          <w:rFonts w:ascii="Times New Roman" w:hAnsi="Times New Roman"/>
          <w:color w:val="000080"/>
        </w:rPr>
        <w:tab/>
      </w:r>
      <w:r>
        <w:rPr>
          <w:rFonts w:ascii="Times New Roman" w:hAnsi="Times New Roman"/>
          <w:color w:val="000080"/>
          <w:spacing w:val="-3"/>
        </w:rPr>
        <w:t xml:space="preserve">Windows </w:t>
      </w:r>
      <w:r>
        <w:rPr>
          <w:rFonts w:ascii="Times New Roman" w:hAnsi="Times New Roman"/>
          <w:color w:val="000080"/>
        </w:rPr>
        <w:t>Explorer</w:t>
      </w:r>
      <w:r>
        <w:rPr>
          <w:rFonts w:ascii="Times New Roman" w:hAnsi="Times New Roman"/>
          <w:color w:val="000080"/>
          <w:spacing w:val="8"/>
        </w:rPr>
        <w:t xml:space="preserve"> </w:t>
      </w:r>
      <w:r>
        <w:rPr>
          <w:rFonts w:ascii="宋体" w:hAnsi="宋体" w:cs="宋体" w:hint="eastAsia"/>
          <w:color w:val="000080"/>
        </w:rPr>
        <w:t>相关快捷键</w:t>
      </w:r>
    </w:p>
    <w:p w:rsidR="00086BF4" w:rsidRDefault="00086BF4">
      <w:pPr>
        <w:spacing w:before="4"/>
        <w:rPr>
          <w:rFonts w:ascii="SimSun" w:eastAsia="Times New Roman" w:hAnsi="SimSun" w:cs="SimSun"/>
          <w:sz w:val="14"/>
          <w:szCs w:val="1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18"/>
        <w:gridCol w:w="6099"/>
      </w:tblGrid>
      <w:tr w:rsidR="00086BF4" w:rsidRPr="008E4C77">
        <w:trPr>
          <w:trHeight w:hRule="exact" w:val="55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4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Ctrl+N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5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打开新窗口</w:t>
            </w:r>
          </w:p>
        </w:tc>
      </w:tr>
      <w:tr w:rsidR="00086BF4" w:rsidRPr="008E4C77">
        <w:trPr>
          <w:trHeight w:hRule="exact" w:val="55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Ctrl+Shift+N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5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新建文件夹</w:t>
            </w:r>
          </w:p>
        </w:tc>
      </w:tr>
      <w:tr w:rsidR="00086BF4" w:rsidRPr="008E4C77">
        <w:trPr>
          <w:trHeight w:hRule="exact" w:val="55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End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5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显示活动窗口的底部</w:t>
            </w:r>
          </w:p>
        </w:tc>
      </w:tr>
      <w:tr w:rsidR="00086BF4" w:rsidRPr="008E4C77">
        <w:trPr>
          <w:trHeight w:hRule="exact" w:val="55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Home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5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显示活动窗口的顶部</w:t>
            </w:r>
          </w:p>
        </w:tc>
      </w:tr>
      <w:tr w:rsidR="00086BF4" w:rsidRPr="008E4C77">
        <w:trPr>
          <w:trHeight w:hRule="exact" w:val="55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F11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5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最大化或最小化活动窗口</w:t>
            </w:r>
          </w:p>
        </w:tc>
      </w:tr>
      <w:tr w:rsidR="00086BF4" w:rsidRPr="008E4C77">
        <w:trPr>
          <w:trHeight w:hRule="exact" w:val="102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Num </w:t>
            </w:r>
            <w:r>
              <w:rPr>
                <w:rFonts w:ascii="Times New Roman" w:hAnsi="Times New Roman"/>
                <w:color w:val="313D31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Lock+</w:t>
            </w:r>
            <w:r>
              <w:rPr>
                <w:rFonts w:ascii="Times New Roman" w:hAnsi="Times New Roman"/>
                <w:color w:val="313D31"/>
                <w:spacing w:val="-23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小</w:t>
            </w:r>
            <w:r>
              <w:rPr>
                <w:rFonts w:ascii="SimSun" w:eastAsia="Times New Roman" w:hAnsi="SimSun" w:cs="SimSun"/>
                <w:color w:val="313D31"/>
                <w:spacing w:val="-77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键</w:t>
            </w:r>
            <w:r>
              <w:rPr>
                <w:rFonts w:ascii="SimSun" w:eastAsia="Times New Roman" w:hAnsi="SimSun" w:cs="SimSun"/>
                <w:color w:val="313D31"/>
                <w:spacing w:val="-77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盘</w:t>
            </w:r>
            <w:r>
              <w:rPr>
                <w:rFonts w:ascii="SimSun" w:eastAsia="Times New Roman" w:hAnsi="SimSun" w:cs="SimSun"/>
                <w:color w:val="313D31"/>
                <w:spacing w:val="-77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星</w:t>
            </w:r>
            <w:r>
              <w:rPr>
                <w:rFonts w:ascii="SimSun" w:eastAsia="Times New Roman" w:hAnsi="SimSun" w:cs="SimSun"/>
                <w:color w:val="313D31"/>
                <w:spacing w:val="-79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号</w:t>
            </w:r>
          </w:p>
          <w:p w:rsidR="00086BF4" w:rsidRDefault="00086BF4">
            <w:pPr>
              <w:pStyle w:val="TableParagraph"/>
              <w:spacing w:before="4"/>
              <w:rPr>
                <w:rFonts w:ascii="SimSun" w:eastAsia="Times New Roman" w:hAnsi="SimSun" w:cs="SimSun"/>
                <w:sz w:val="17"/>
                <w:szCs w:val="17"/>
              </w:rPr>
            </w:pPr>
          </w:p>
          <w:p w:rsidR="00086BF4" w:rsidRDefault="00086BF4">
            <w:pPr>
              <w:pStyle w:val="TableParagraph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(*)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5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显示选中文件夹的所有子文件夹</w:t>
            </w:r>
          </w:p>
        </w:tc>
      </w:tr>
      <w:tr w:rsidR="00086BF4" w:rsidRPr="008E4C77">
        <w:trPr>
          <w:trHeight w:hRule="exact" w:val="10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Num </w:t>
            </w:r>
            <w:r>
              <w:rPr>
                <w:rFonts w:ascii="Times New Roman" w:hAnsi="Times New Roman"/>
                <w:color w:val="313D31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Lock+</w:t>
            </w:r>
            <w:r>
              <w:rPr>
                <w:rFonts w:ascii="Times New Roman" w:hAnsi="Times New Roman"/>
                <w:color w:val="313D31"/>
                <w:spacing w:val="-23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小</w:t>
            </w:r>
            <w:r>
              <w:rPr>
                <w:rFonts w:ascii="SimSun" w:eastAsia="Times New Roman" w:hAnsi="SimSun" w:cs="SimSun"/>
                <w:color w:val="313D31"/>
                <w:spacing w:val="-77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键</w:t>
            </w:r>
            <w:r>
              <w:rPr>
                <w:rFonts w:ascii="SimSun" w:eastAsia="Times New Roman" w:hAnsi="SimSun" w:cs="SimSun"/>
                <w:color w:val="313D31"/>
                <w:spacing w:val="-77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盘</w:t>
            </w:r>
            <w:r>
              <w:rPr>
                <w:rFonts w:ascii="SimSun" w:eastAsia="Times New Roman" w:hAnsi="SimSun" w:cs="SimSun"/>
                <w:color w:val="313D31"/>
                <w:spacing w:val="-77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加</w:t>
            </w:r>
            <w:r>
              <w:rPr>
                <w:rFonts w:ascii="SimSun" w:eastAsia="Times New Roman" w:hAnsi="SimSun" w:cs="SimSun"/>
                <w:color w:val="313D31"/>
                <w:spacing w:val="-79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号</w:t>
            </w:r>
          </w:p>
          <w:p w:rsidR="00086BF4" w:rsidRDefault="00086BF4">
            <w:pPr>
              <w:pStyle w:val="TableParagraph"/>
              <w:spacing w:before="4"/>
              <w:rPr>
                <w:rFonts w:ascii="SimSun" w:eastAsia="Times New Roman" w:hAnsi="SimSun" w:cs="SimSun"/>
                <w:sz w:val="17"/>
                <w:szCs w:val="17"/>
              </w:rPr>
            </w:pPr>
          </w:p>
          <w:p w:rsidR="00086BF4" w:rsidRDefault="00086BF4">
            <w:pPr>
              <w:pStyle w:val="TableParagraph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(+)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5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显示选中文件夹的内容</w:t>
            </w:r>
          </w:p>
        </w:tc>
      </w:tr>
      <w:tr w:rsidR="00086BF4" w:rsidRPr="008E4C77">
        <w:trPr>
          <w:trHeight w:hRule="exact" w:val="10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Num</w:t>
            </w:r>
            <w:r>
              <w:rPr>
                <w:rFonts w:ascii="Times New Roman" w:hAnsi="Times New Roman"/>
                <w:color w:val="313D31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Lock+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小键盘减号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(-)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410" w:lineRule="auto"/>
              <w:ind w:left="105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pacing w:val="-1"/>
                <w:sz w:val="21"/>
                <w:szCs w:val="21"/>
                <w:lang w:eastAsia="zh-CN"/>
              </w:rPr>
              <w:t>折叠选中文件夹左方向键，折叠当前展开的选中文件夹或选中上</w:t>
            </w:r>
            <w:r>
              <w:rPr>
                <w:rFonts w:ascii="SimSun" w:eastAsia="Times New Roman" w:hAnsi="SimSun" w:cs="SimSun"/>
                <w:color w:val="313D31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层文件夹</w:t>
            </w:r>
          </w:p>
        </w:tc>
      </w:tr>
      <w:tr w:rsidR="00086BF4" w:rsidRPr="008E4C77">
        <w:trPr>
          <w:trHeight w:hRule="exact" w:val="55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Alt+Enter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5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打开选中项目的属性对话框</w:t>
            </w:r>
          </w:p>
        </w:tc>
      </w:tr>
      <w:tr w:rsidR="00086BF4" w:rsidRPr="008E4C77">
        <w:trPr>
          <w:trHeight w:hRule="exact" w:val="55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Alt+P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5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显示预览窗格</w:t>
            </w:r>
          </w:p>
        </w:tc>
      </w:tr>
      <w:tr w:rsidR="00086BF4" w:rsidRPr="008E4C77">
        <w:trPr>
          <w:trHeight w:hRule="exact" w:val="1023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Alt+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左方向键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410" w:lineRule="auto"/>
              <w:ind w:left="105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pacing w:val="-1"/>
                <w:sz w:val="21"/>
                <w:szCs w:val="21"/>
                <w:lang w:eastAsia="zh-CN"/>
              </w:rPr>
              <w:t>切换到前一次打开的文件夹右方向键，显示（展开）当前选中项</w:t>
            </w:r>
            <w:r>
              <w:rPr>
                <w:rFonts w:ascii="SimSun" w:eastAsia="Times New Roman" w:hAnsi="SimSun" w:cs="SimSun"/>
                <w:color w:val="313D31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目或选中第一个子文件夹</w:t>
            </w:r>
          </w:p>
        </w:tc>
      </w:tr>
      <w:tr w:rsidR="00086BF4" w:rsidRPr="008E4C77">
        <w:trPr>
          <w:trHeight w:hRule="exact" w:val="55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Alt+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右方向键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5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切换到下一次后打开的文件夹</w:t>
            </w:r>
          </w:p>
        </w:tc>
      </w:tr>
      <w:tr w:rsidR="00086BF4" w:rsidRPr="008E4C77">
        <w:trPr>
          <w:trHeight w:hRule="exact" w:val="55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Alt+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上方向键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5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打开上层文件夹</w:t>
            </w:r>
          </w:p>
        </w:tc>
      </w:tr>
      <w:tr w:rsidR="00086BF4" w:rsidRPr="008E4C77">
        <w:trPr>
          <w:trHeight w:hRule="exact" w:val="55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Ctrl+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鼠标滚轮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5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改变文件和文件夹图标的大小和外观</w:t>
            </w:r>
          </w:p>
        </w:tc>
      </w:tr>
    </w:tbl>
    <w:p w:rsidR="00086BF4" w:rsidRDefault="00086BF4">
      <w:pPr>
        <w:rPr>
          <w:rFonts w:ascii="SimSun" w:eastAsia="Times New Roman" w:hAnsi="SimSun" w:cs="SimSun"/>
          <w:sz w:val="21"/>
          <w:szCs w:val="21"/>
          <w:lang w:eastAsia="zh-CN"/>
        </w:rPr>
        <w:sectPr w:rsidR="00086BF4">
          <w:pgSz w:w="11910" w:h="16840"/>
          <w:pgMar w:top="1420" w:right="1520" w:bottom="280" w:left="152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18"/>
        <w:gridCol w:w="6099"/>
      </w:tblGrid>
      <w:tr w:rsidR="00086BF4" w:rsidRPr="008E4C77">
        <w:trPr>
          <w:trHeight w:hRule="exact" w:val="55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Alt+D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5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选中地址栏（定位到地址栏）</w:t>
            </w:r>
          </w:p>
        </w:tc>
      </w:tr>
      <w:tr w:rsidR="00086BF4" w:rsidRPr="008E4C77">
        <w:trPr>
          <w:trHeight w:hRule="exact" w:val="55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Ctrl+E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5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选中搜索框（定位到搜索框）</w:t>
            </w:r>
          </w:p>
        </w:tc>
      </w:tr>
    </w:tbl>
    <w:p w:rsidR="00086BF4" w:rsidRDefault="00086BF4">
      <w:pPr>
        <w:spacing w:before="8"/>
        <w:rPr>
          <w:rFonts w:ascii="SimSun" w:eastAsia="Times New Roman" w:hAnsi="SimSun" w:cs="SimSun"/>
          <w:sz w:val="23"/>
          <w:szCs w:val="23"/>
          <w:lang w:eastAsia="zh-CN"/>
        </w:rPr>
      </w:pPr>
    </w:p>
    <w:p w:rsidR="00086BF4" w:rsidRDefault="00086BF4">
      <w:pPr>
        <w:pStyle w:val="BodyText"/>
      </w:pPr>
      <w:r>
        <w:rPr>
          <w:rFonts w:ascii="宋体" w:hAnsi="宋体" w:cs="宋体" w:hint="eastAsia"/>
          <w:color w:val="000080"/>
        </w:rPr>
        <w:t>表</w:t>
      </w:r>
      <w:r>
        <w:rPr>
          <w:color w:val="000080"/>
        </w:rPr>
        <w:t xml:space="preserve"> </w:t>
      </w:r>
      <w:r>
        <w:rPr>
          <w:rFonts w:ascii="Times New Roman" w:hAnsi="Times New Roman"/>
          <w:color w:val="000080"/>
        </w:rPr>
        <w:t>6</w:t>
      </w:r>
      <w:r>
        <w:rPr>
          <w:rFonts w:ascii="Times New Roman" w:hAnsi="Times New Roman"/>
          <w:color w:val="000080"/>
          <w:spacing w:val="-2"/>
        </w:rPr>
        <w:t xml:space="preserve"> </w:t>
      </w:r>
      <w:r>
        <w:rPr>
          <w:rFonts w:ascii="宋体" w:hAnsi="宋体" w:cs="宋体" w:hint="eastAsia"/>
          <w:color w:val="000080"/>
        </w:rPr>
        <w:t>放大镜键盘快捷方式</w:t>
      </w:r>
    </w:p>
    <w:p w:rsidR="00086BF4" w:rsidRDefault="00086BF4">
      <w:pPr>
        <w:spacing w:before="4"/>
        <w:rPr>
          <w:rFonts w:ascii="SimSun" w:eastAsia="Times New Roman" w:hAnsi="SimSun" w:cs="SimSun"/>
          <w:sz w:val="14"/>
          <w:szCs w:val="1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93"/>
        <w:gridCol w:w="6525"/>
      </w:tblGrid>
      <w:tr w:rsidR="00086BF4" w:rsidRPr="008E4C77">
        <w:trPr>
          <w:trHeight w:hRule="exact" w:val="102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388" w:lineRule="auto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pacing w:val="3"/>
                <w:sz w:val="21"/>
                <w:szCs w:val="21"/>
                <w:lang w:eastAsia="zh-CN"/>
              </w:rPr>
              <w:t>功能</w:t>
            </w:r>
            <w:r>
              <w:rPr>
                <w:rFonts w:ascii="SimSun" w:eastAsia="Times New Roman" w:hAnsi="SimSun" w:cs="SimSun"/>
                <w:color w:val="313D31"/>
                <w:spacing w:val="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 xml:space="preserve">Windows </w:t>
            </w:r>
            <w:r>
              <w:rPr>
                <w:rFonts w:ascii="宋体" w:hAnsi="宋体" w:cs="宋体" w:hint="eastAsia"/>
                <w:color w:val="313D31"/>
                <w:spacing w:val="4"/>
                <w:sz w:val="21"/>
                <w:szCs w:val="21"/>
                <w:lang w:eastAsia="zh-CN"/>
              </w:rPr>
              <w:t>徽标</w:t>
            </w:r>
            <w:r>
              <w:rPr>
                <w:rFonts w:ascii="SimSun" w:eastAsia="Times New Roman" w:hAnsi="SimSun" w:cs="SimSun"/>
                <w:color w:val="313D31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键</w:t>
            </w: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>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加号或减号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放大或缩小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Ctrl+Alt+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空格键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显示鼠标指针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Ctrl+Alt+F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切换到全屏模式</w:t>
            </w:r>
          </w:p>
        </w:tc>
      </w:tr>
      <w:tr w:rsidR="00086BF4" w:rsidRPr="008E4C77">
        <w:trPr>
          <w:trHeight w:hRule="exact" w:val="55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4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Ctrl+Alt+L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切换到镜头模式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Ctrl+Alt+D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切换到停靠模式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Ctrl+Alt+I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反色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Ctrl+Alt+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箭头键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按箭头键的方向平移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Ctrl+Alt+R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调整镜头的大小</w:t>
            </w:r>
          </w:p>
        </w:tc>
      </w:tr>
      <w:tr w:rsidR="00086BF4" w:rsidRPr="008E4C77">
        <w:trPr>
          <w:trHeight w:hRule="exact" w:val="102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427" w:lineRule="auto"/>
              <w:ind w:left="10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Windows</w:t>
            </w:r>
            <w:r>
              <w:rPr>
                <w:rFonts w:ascii="Times New Roman" w:hAnsi="Times New Roman"/>
                <w:color w:val="313D31"/>
                <w:spacing w:val="52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徽</w:t>
            </w:r>
            <w:r>
              <w:rPr>
                <w:rFonts w:ascii="SimSun" w:eastAsia="Times New Roman" w:hAnsi="SimSun" w:cs="SimSun"/>
                <w:color w:val="313D31"/>
                <w:spacing w:val="-49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标</w:t>
            </w:r>
            <w:r>
              <w:rPr>
                <w:rFonts w:ascii="SimSun" w:eastAsia="Times New Roman" w:hAnsi="SimSun" w:cs="SimSun"/>
                <w:color w:val="313D31"/>
                <w:spacing w:val="-52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键</w:t>
            </w:r>
            <w:r>
              <w:rPr>
                <w:rFonts w:ascii="SimSun" w:eastAsia="Times New Roman" w:hAnsi="SimSun" w:cs="SimSun"/>
                <w:color w:val="313D31"/>
                <w:spacing w:val="-5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+ Esc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退出放大镜</w:t>
            </w:r>
          </w:p>
        </w:tc>
      </w:tr>
    </w:tbl>
    <w:p w:rsidR="00086BF4" w:rsidRDefault="00086BF4">
      <w:pPr>
        <w:spacing w:before="8"/>
        <w:rPr>
          <w:rFonts w:ascii="SimSun" w:eastAsia="Times New Roman" w:hAnsi="SimSun" w:cs="SimSun"/>
          <w:sz w:val="23"/>
          <w:szCs w:val="23"/>
        </w:rPr>
      </w:pPr>
    </w:p>
    <w:p w:rsidR="00086BF4" w:rsidRDefault="00086BF4">
      <w:pPr>
        <w:pStyle w:val="BodyText"/>
      </w:pPr>
      <w:r>
        <w:rPr>
          <w:rFonts w:ascii="宋体" w:hAnsi="宋体" w:cs="宋体" w:hint="eastAsia"/>
          <w:color w:val="000080"/>
        </w:rPr>
        <w:t>表</w:t>
      </w:r>
      <w:r>
        <w:rPr>
          <w:color w:val="000080"/>
        </w:rPr>
        <w:t xml:space="preserve"> </w:t>
      </w:r>
      <w:r>
        <w:rPr>
          <w:rFonts w:ascii="Times New Roman" w:hAnsi="Times New Roman"/>
          <w:color w:val="000080"/>
        </w:rPr>
        <w:t>7</w:t>
      </w:r>
      <w:r>
        <w:rPr>
          <w:rFonts w:ascii="Times New Roman" w:hAnsi="Times New Roman"/>
          <w:color w:val="000080"/>
          <w:spacing w:val="-2"/>
        </w:rPr>
        <w:t xml:space="preserve"> </w:t>
      </w:r>
      <w:r>
        <w:rPr>
          <w:rFonts w:ascii="宋体" w:hAnsi="宋体" w:cs="宋体" w:hint="eastAsia"/>
          <w:color w:val="000080"/>
        </w:rPr>
        <w:t>远程桌面相关快捷键</w:t>
      </w:r>
    </w:p>
    <w:p w:rsidR="00086BF4" w:rsidRDefault="00086BF4">
      <w:pPr>
        <w:spacing w:before="4"/>
        <w:rPr>
          <w:rFonts w:ascii="SimSun" w:eastAsia="Times New Roman" w:hAnsi="SimSun" w:cs="SimSun"/>
          <w:sz w:val="14"/>
          <w:szCs w:val="1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55"/>
        <w:gridCol w:w="6460"/>
      </w:tblGrid>
      <w:tr w:rsidR="00086BF4" w:rsidRPr="008E4C77">
        <w:trPr>
          <w:trHeight w:hRule="exact" w:val="55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Alt+Page</w:t>
            </w:r>
            <w:r w:rsidRPr="008E4C77">
              <w:rPr>
                <w:rFonts w:ascii="Times New Roman"/>
                <w:color w:val="313D31"/>
                <w:spacing w:val="-2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Up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按从左向右顺序切换程序</w:t>
            </w:r>
          </w:p>
        </w:tc>
      </w:tr>
      <w:tr w:rsidR="00086BF4" w:rsidRPr="008E4C77">
        <w:trPr>
          <w:trHeight w:hRule="exact" w:val="55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Alt+Page</w:t>
            </w:r>
            <w:r w:rsidRPr="008E4C77">
              <w:rPr>
                <w:rFonts w:ascii="Times New Roman"/>
                <w:color w:val="313D31"/>
                <w:spacing w:val="-5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Down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按从右向左切换程序</w:t>
            </w:r>
          </w:p>
        </w:tc>
      </w:tr>
      <w:tr w:rsidR="00086BF4" w:rsidRPr="008E4C77">
        <w:trPr>
          <w:trHeight w:hRule="exact" w:val="55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Alt+Insert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按程序打开先后顺序循环切换程序</w:t>
            </w:r>
          </w:p>
        </w:tc>
      </w:tr>
      <w:tr w:rsidR="00086BF4" w:rsidRPr="008E4C77">
        <w:trPr>
          <w:trHeight w:hRule="exact" w:val="55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Alt+Home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“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开始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”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菜单</w:t>
            </w:r>
          </w:p>
        </w:tc>
      </w:tr>
      <w:tr w:rsidR="00086BF4" w:rsidRPr="008E4C77">
        <w:trPr>
          <w:trHeight w:hRule="exact" w:val="55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Ctrl+Alt+Break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在窗口模式和全屏之间切换</w:t>
            </w:r>
          </w:p>
        </w:tc>
      </w:tr>
      <w:tr w:rsidR="00086BF4" w:rsidRPr="008E4C77">
        <w:trPr>
          <w:trHeight w:hRule="exact" w:val="55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4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Ctrl+Alt+End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</w:t>
            </w:r>
            <w:r>
              <w:rPr>
                <w:rFonts w:ascii="SimSun" w:eastAsia="Times New Roman" w:hAnsi="SimSun" w:cs="SimSun"/>
                <w:color w:val="313D31"/>
                <w:spacing w:val="-65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Windows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安全性对话框</w:t>
            </w:r>
          </w:p>
        </w:tc>
      </w:tr>
      <w:tr w:rsidR="00086BF4" w:rsidRPr="008E4C77">
        <w:trPr>
          <w:trHeight w:hRule="exact" w:val="55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Alt+Delete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显示当前窗口的系统菜单</w:t>
            </w:r>
          </w:p>
        </w:tc>
      </w:tr>
      <w:tr w:rsidR="00086BF4" w:rsidRPr="008E4C77">
        <w:trPr>
          <w:trHeight w:hRule="exact" w:val="10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388" w:lineRule="auto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pacing w:val="-2"/>
                <w:sz w:val="21"/>
                <w:szCs w:val="21"/>
              </w:rPr>
              <w:t>Ctrl+Alt+-</w:t>
            </w:r>
            <w:r>
              <w:rPr>
                <w:rFonts w:ascii="宋体" w:hAnsi="宋体" w:cs="宋体" w:hint="eastAsia"/>
                <w:color w:val="313D31"/>
                <w:spacing w:val="-2"/>
                <w:sz w:val="21"/>
                <w:szCs w:val="21"/>
              </w:rPr>
              <w:t>（小键盘减</w:t>
            </w:r>
            <w:r>
              <w:rPr>
                <w:rFonts w:ascii="SimSun" w:eastAsia="Times New Roman" w:hAnsi="SimSun" w:cs="SimSun"/>
                <w:color w:val="313D31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号）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当前活动窗口截图</w:t>
            </w:r>
          </w:p>
        </w:tc>
      </w:tr>
    </w:tbl>
    <w:p w:rsidR="00086BF4" w:rsidRDefault="00086BF4">
      <w:pPr>
        <w:rPr>
          <w:rFonts w:ascii="SimSun" w:eastAsia="Times New Roman" w:hAnsi="SimSun" w:cs="SimSun"/>
          <w:sz w:val="21"/>
          <w:szCs w:val="21"/>
        </w:rPr>
        <w:sectPr w:rsidR="00086BF4">
          <w:pgSz w:w="11910" w:h="16840"/>
          <w:pgMar w:top="1420" w:right="1520" w:bottom="280" w:left="152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55"/>
        <w:gridCol w:w="6460"/>
      </w:tblGrid>
      <w:tr w:rsidR="00086BF4" w:rsidRPr="008E4C77">
        <w:trPr>
          <w:trHeight w:hRule="exact" w:val="10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388" w:lineRule="auto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pacing w:val="-6"/>
                <w:sz w:val="21"/>
                <w:szCs w:val="21"/>
              </w:rPr>
              <w:t>Ctrl+Alt++</w:t>
            </w:r>
            <w:r>
              <w:rPr>
                <w:rFonts w:ascii="宋体" w:hAnsi="宋体" w:cs="宋体" w:hint="eastAsia"/>
                <w:color w:val="313D31"/>
                <w:spacing w:val="-6"/>
                <w:sz w:val="21"/>
                <w:szCs w:val="21"/>
              </w:rPr>
              <w:t>（小键盘加</w:t>
            </w:r>
            <w:r>
              <w:rPr>
                <w:rFonts w:ascii="SimSun" w:eastAsia="Times New Roman" w:hAnsi="SimSun" w:cs="SimSun"/>
                <w:color w:val="313D31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号）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全屏截图</w:t>
            </w:r>
          </w:p>
        </w:tc>
      </w:tr>
      <w:tr w:rsidR="00086BF4" w:rsidRPr="008E4C77">
        <w:trPr>
          <w:trHeight w:hRule="exact" w:val="102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Ctrl+Alt+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向右键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 w:line="388" w:lineRule="auto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pacing w:val="-3"/>
                <w:sz w:val="21"/>
                <w:szCs w:val="21"/>
                <w:lang w:eastAsia="zh-CN"/>
              </w:rPr>
              <w:t>从远程桌面控件</w:t>
            </w:r>
            <w:r>
              <w:rPr>
                <w:rFonts w:ascii="Times New Roman" w:hAnsi="Times New Roman"/>
                <w:color w:val="313D31"/>
                <w:spacing w:val="-3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cs="宋体" w:hint="eastAsia"/>
                <w:color w:val="313D31"/>
                <w:spacing w:val="-3"/>
                <w:sz w:val="21"/>
                <w:szCs w:val="21"/>
                <w:lang w:eastAsia="zh-CN"/>
              </w:rPr>
              <w:t>跳转</w:t>
            </w:r>
            <w:r>
              <w:rPr>
                <w:rFonts w:ascii="Times New Roman" w:hAnsi="Times New Roman"/>
                <w:color w:val="313D31"/>
                <w:spacing w:val="-3"/>
                <w:sz w:val="21"/>
                <w:szCs w:val="21"/>
                <w:lang w:eastAsia="zh-CN"/>
              </w:rPr>
              <w:t>”</w:t>
            </w:r>
            <w:r>
              <w:rPr>
                <w:rFonts w:ascii="宋体" w:hAnsi="宋体" w:cs="宋体" w:hint="eastAsia"/>
                <w:color w:val="313D31"/>
                <w:spacing w:val="-3"/>
                <w:sz w:val="21"/>
                <w:szCs w:val="21"/>
                <w:lang w:eastAsia="zh-CN"/>
              </w:rPr>
              <w:t>到主机程序中的控件（如按钮或文本框）将远</w:t>
            </w:r>
            <w:r>
              <w:rPr>
                <w:rFonts w:ascii="SimSun" w:eastAsia="Times New Roman" w:hAnsi="SimSun" w:cs="SimSun"/>
                <w:color w:val="313D31"/>
                <w:spacing w:val="-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程桌面控件嵌入到其他（主机）程序后，此功能非常有用</w:t>
            </w:r>
          </w:p>
        </w:tc>
      </w:tr>
      <w:tr w:rsidR="00086BF4" w:rsidRPr="008E4C77">
        <w:trPr>
          <w:trHeight w:hRule="exact" w:val="10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Ctrl+Alt+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向左键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388" w:lineRule="auto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pacing w:val="-3"/>
                <w:sz w:val="21"/>
                <w:szCs w:val="21"/>
                <w:lang w:eastAsia="zh-CN"/>
              </w:rPr>
              <w:t>从远程桌面控件</w:t>
            </w:r>
            <w:r>
              <w:rPr>
                <w:rFonts w:ascii="Times New Roman" w:hAnsi="Times New Roman"/>
                <w:color w:val="313D31"/>
                <w:spacing w:val="-3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cs="宋体" w:hint="eastAsia"/>
                <w:color w:val="313D31"/>
                <w:spacing w:val="-3"/>
                <w:sz w:val="21"/>
                <w:szCs w:val="21"/>
                <w:lang w:eastAsia="zh-CN"/>
              </w:rPr>
              <w:t>跳转</w:t>
            </w:r>
            <w:r>
              <w:rPr>
                <w:rFonts w:ascii="Times New Roman" w:hAnsi="Times New Roman"/>
                <w:color w:val="313D31"/>
                <w:spacing w:val="-3"/>
                <w:sz w:val="21"/>
                <w:szCs w:val="21"/>
                <w:lang w:eastAsia="zh-CN"/>
              </w:rPr>
              <w:t>”</w:t>
            </w:r>
            <w:r>
              <w:rPr>
                <w:rFonts w:ascii="宋体" w:hAnsi="宋体" w:cs="宋体" w:hint="eastAsia"/>
                <w:color w:val="313D31"/>
                <w:spacing w:val="-3"/>
                <w:sz w:val="21"/>
                <w:szCs w:val="21"/>
                <w:lang w:eastAsia="zh-CN"/>
              </w:rPr>
              <w:t>到主机程序中的控件（如按钮或文本框）将远</w:t>
            </w:r>
            <w:r>
              <w:rPr>
                <w:rFonts w:ascii="SimSun" w:eastAsia="Times New Roman" w:hAnsi="SimSun" w:cs="SimSun"/>
                <w:color w:val="313D31"/>
                <w:spacing w:val="-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程桌面控件嵌入到其他（主机）程序后，此功能非常有用</w:t>
            </w:r>
          </w:p>
        </w:tc>
      </w:tr>
    </w:tbl>
    <w:p w:rsidR="00086BF4" w:rsidRDefault="00086BF4">
      <w:pPr>
        <w:spacing w:before="8"/>
        <w:rPr>
          <w:rFonts w:ascii="SimSun" w:eastAsia="Times New Roman" w:hAnsi="SimSun" w:cs="SimSun"/>
          <w:sz w:val="23"/>
          <w:szCs w:val="23"/>
          <w:lang w:eastAsia="zh-CN"/>
        </w:rPr>
      </w:pPr>
    </w:p>
    <w:p w:rsidR="00086BF4" w:rsidRDefault="00086BF4">
      <w:pPr>
        <w:pStyle w:val="BodyText"/>
      </w:pPr>
      <w:r>
        <w:rPr>
          <w:rFonts w:ascii="宋体" w:hAnsi="宋体" w:cs="宋体" w:hint="eastAsia"/>
          <w:color w:val="000080"/>
        </w:rPr>
        <w:t>表</w:t>
      </w:r>
      <w:r>
        <w:rPr>
          <w:color w:val="000080"/>
        </w:rPr>
        <w:t xml:space="preserve"> </w:t>
      </w:r>
      <w:r>
        <w:rPr>
          <w:rFonts w:ascii="Times New Roman" w:hAnsi="Times New Roman"/>
          <w:color w:val="000080"/>
        </w:rPr>
        <w:t>8</w:t>
      </w:r>
      <w:r>
        <w:rPr>
          <w:rFonts w:ascii="Times New Roman" w:hAnsi="Times New Roman"/>
          <w:color w:val="000080"/>
          <w:spacing w:val="-1"/>
        </w:rPr>
        <w:t xml:space="preserve"> </w:t>
      </w:r>
      <w:r>
        <w:rPr>
          <w:rFonts w:ascii="宋体" w:hAnsi="宋体" w:cs="宋体" w:hint="eastAsia"/>
          <w:color w:val="000080"/>
        </w:rPr>
        <w:t>画图键盘快捷方式</w:t>
      </w:r>
    </w:p>
    <w:p w:rsidR="00086BF4" w:rsidRDefault="00086BF4">
      <w:pPr>
        <w:spacing w:before="4"/>
        <w:rPr>
          <w:rFonts w:ascii="SimSun" w:eastAsia="Times New Roman" w:hAnsi="SimSun" w:cs="SimSun"/>
          <w:sz w:val="14"/>
          <w:szCs w:val="1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93"/>
        <w:gridCol w:w="6525"/>
      </w:tblGrid>
      <w:tr w:rsidR="00086BF4" w:rsidRPr="008E4C77">
        <w:trPr>
          <w:trHeight w:hRule="exact" w:val="55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4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Ctrl+N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创建新的图片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Ctrl+O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打开现有图片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Ctrl+S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将更改保存到图片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F12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将此图片另存为新文件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Ctrl+P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打印图片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Alt+F4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关闭图片及其画图窗口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Ctrl+Z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撤消更改</w:t>
            </w:r>
          </w:p>
        </w:tc>
      </w:tr>
      <w:tr w:rsidR="00086BF4" w:rsidRPr="008E4C77">
        <w:trPr>
          <w:trHeight w:hRule="exact" w:val="55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4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Ctrl+Y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恢复更改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Ctrl+A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选择整个图片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Ctrl+X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剪切选择内容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Ctrl+C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将选择内容复制到剪贴板</w:t>
            </w:r>
          </w:p>
        </w:tc>
      </w:tr>
      <w:tr w:rsidR="00086BF4" w:rsidRPr="008E4C77">
        <w:trPr>
          <w:trHeight w:hRule="exact" w:val="195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Ctrl+V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4" w:line="410" w:lineRule="auto"/>
              <w:ind w:left="103" w:right="96"/>
              <w:jc w:val="both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pacing w:val="-1"/>
                <w:sz w:val="21"/>
                <w:szCs w:val="21"/>
                <w:lang w:eastAsia="zh-CN"/>
              </w:rPr>
              <w:t>从剪贴板粘贴选择内容向右键，将选择内容或活动图形向右移动一个</w:t>
            </w:r>
            <w:r>
              <w:rPr>
                <w:rFonts w:ascii="SimSun" w:eastAsia="Times New Roman" w:hAnsi="SimSun" w:cs="SimSun"/>
                <w:color w:val="313D31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pacing w:val="-1"/>
                <w:sz w:val="21"/>
                <w:szCs w:val="21"/>
                <w:lang w:eastAsia="zh-CN"/>
              </w:rPr>
              <w:t>像素向左键，将选择内容或活动图形向左移动一个像素向下键将选择</w:t>
            </w:r>
            <w:r>
              <w:rPr>
                <w:rFonts w:ascii="SimSun" w:eastAsia="Times New Roman" w:hAnsi="SimSun" w:cs="SimSun"/>
                <w:color w:val="313D31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pacing w:val="-1"/>
                <w:sz w:val="21"/>
                <w:szCs w:val="21"/>
                <w:lang w:eastAsia="zh-CN"/>
              </w:rPr>
              <w:t>内容或活动图形向下移动一个像素向上键，将选择内容或活动图形向</w:t>
            </w:r>
            <w:r>
              <w:rPr>
                <w:rFonts w:ascii="SimSun" w:eastAsia="Times New Roman" w:hAnsi="SimSun" w:cs="SimSun"/>
                <w:color w:val="313D31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上移动一个像素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Esc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取消某个选择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Delete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删除某个选择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Ctrl+B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粗体选择文本</w:t>
            </w:r>
          </w:p>
        </w:tc>
      </w:tr>
    </w:tbl>
    <w:p w:rsidR="00086BF4" w:rsidRDefault="00086BF4">
      <w:pPr>
        <w:rPr>
          <w:rFonts w:ascii="SimSun" w:eastAsia="Times New Roman" w:hAnsi="SimSun" w:cs="SimSun"/>
          <w:sz w:val="21"/>
          <w:szCs w:val="21"/>
        </w:rPr>
        <w:sectPr w:rsidR="00086BF4">
          <w:pgSz w:w="11910" w:h="16840"/>
          <w:pgMar w:top="1420" w:right="1520" w:bottom="280" w:left="152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93"/>
        <w:gridCol w:w="6525"/>
      </w:tblGrid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Ctrl++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将画笔、直线或形状轮廓的宽度增加一个像素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Ctrl+-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将画笔、直线或形状轮廓的宽度减少一个像素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Ctrl+I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将所选文本改为斜体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Ctrl+U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为所选文本添加下划线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Ctrl+E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打开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“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属性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”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对话框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Ctrl+W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打开</w:t>
            </w: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调整大小和扭曲</w:t>
            </w: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>”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对话框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Ctrl+Page</w:t>
            </w:r>
            <w:r w:rsidRPr="008E4C77">
              <w:rPr>
                <w:rFonts w:ascii="Times New Roman"/>
                <w:color w:val="313D31"/>
                <w:spacing w:val="-6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Up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放大</w:t>
            </w:r>
          </w:p>
        </w:tc>
      </w:tr>
      <w:tr w:rsidR="00086BF4" w:rsidRPr="008E4C77">
        <w:trPr>
          <w:trHeight w:hRule="exact" w:val="55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4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Ctrl+Page</w:t>
            </w:r>
            <w:r w:rsidRPr="008E4C77">
              <w:rPr>
                <w:rFonts w:ascii="Times New Roman"/>
                <w:color w:val="313D31"/>
                <w:spacing w:val="-5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Down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缩小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F11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以全屏模式查看图片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Ctrl+R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显示或隐藏标尺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Ctrl+G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显示或隐藏网格线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 xml:space="preserve">F10 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或</w:t>
            </w:r>
            <w:r>
              <w:rPr>
                <w:rFonts w:ascii="SimSun" w:eastAsia="Times New Roman" w:hAnsi="SimSun" w:cs="SimSun"/>
                <w:color w:val="313D31"/>
                <w:spacing w:val="-56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Alt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显示快捷键提示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Shift+F10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显示当前快捷菜单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F1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打开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“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画图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”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帮助</w:t>
            </w:r>
          </w:p>
        </w:tc>
      </w:tr>
    </w:tbl>
    <w:p w:rsidR="00086BF4" w:rsidRDefault="00086BF4">
      <w:pPr>
        <w:spacing w:before="8"/>
        <w:rPr>
          <w:rFonts w:ascii="SimSun" w:eastAsia="Times New Roman" w:hAnsi="SimSun" w:cs="SimSun"/>
          <w:sz w:val="23"/>
          <w:szCs w:val="23"/>
        </w:rPr>
      </w:pPr>
    </w:p>
    <w:p w:rsidR="00086BF4" w:rsidRDefault="00086BF4">
      <w:pPr>
        <w:pStyle w:val="BodyText"/>
        <w:tabs>
          <w:tab w:val="left" w:pos="810"/>
        </w:tabs>
        <w:rPr>
          <w:lang w:eastAsia="zh-CN"/>
        </w:rPr>
      </w:pPr>
      <w:r>
        <w:rPr>
          <w:rFonts w:ascii="宋体" w:hAnsi="宋体" w:cs="宋体" w:hint="eastAsia"/>
          <w:color w:val="000080"/>
          <w:lang w:eastAsia="zh-CN"/>
        </w:rPr>
        <w:t>表</w:t>
      </w:r>
      <w:r>
        <w:rPr>
          <w:color w:val="000080"/>
          <w:spacing w:val="94"/>
          <w:lang w:eastAsia="zh-CN"/>
        </w:rPr>
        <w:t xml:space="preserve"> </w:t>
      </w:r>
      <w:r>
        <w:rPr>
          <w:rFonts w:ascii="Times New Roman" w:hAnsi="Times New Roman"/>
          <w:color w:val="000080"/>
          <w:lang w:eastAsia="zh-CN"/>
        </w:rPr>
        <w:t>9</w:t>
      </w:r>
      <w:r>
        <w:rPr>
          <w:rFonts w:ascii="Times New Roman" w:hAnsi="Times New Roman"/>
          <w:color w:val="000080"/>
          <w:lang w:eastAsia="zh-CN"/>
        </w:rPr>
        <w:tab/>
      </w:r>
      <w:r>
        <w:rPr>
          <w:rFonts w:ascii="宋体" w:hAnsi="宋体" w:cs="宋体" w:hint="eastAsia"/>
          <w:color w:val="000080"/>
          <w:lang w:eastAsia="zh-CN"/>
        </w:rPr>
        <w:t>写字板的键盘快捷方式</w:t>
      </w:r>
      <w:r>
        <w:rPr>
          <w:color w:val="000080"/>
          <w:lang w:eastAsia="zh-CN"/>
        </w:rPr>
        <w:t xml:space="preserve"> </w:t>
      </w:r>
      <w:r>
        <w:rPr>
          <w:rFonts w:ascii="宋体" w:hAnsi="宋体" w:cs="宋体" w:hint="eastAsia"/>
          <w:color w:val="000080"/>
          <w:lang w:eastAsia="zh-CN"/>
        </w:rPr>
        <w:t>按键</w:t>
      </w:r>
      <w:r>
        <w:rPr>
          <w:color w:val="000080"/>
          <w:lang w:eastAsia="zh-CN"/>
        </w:rPr>
        <w:t xml:space="preserve"> </w:t>
      </w:r>
      <w:r>
        <w:rPr>
          <w:rFonts w:ascii="宋体" w:hAnsi="宋体" w:cs="宋体" w:hint="eastAsia"/>
          <w:color w:val="000080"/>
          <w:lang w:eastAsia="zh-CN"/>
        </w:rPr>
        <w:t>功能</w:t>
      </w:r>
    </w:p>
    <w:p w:rsidR="00086BF4" w:rsidRDefault="00086BF4">
      <w:pPr>
        <w:spacing w:before="4"/>
        <w:rPr>
          <w:rFonts w:ascii="SimSun" w:eastAsia="Times New Roman" w:hAnsi="SimSun" w:cs="SimSun"/>
          <w:sz w:val="14"/>
          <w:szCs w:val="14"/>
          <w:lang w:eastAsia="zh-CN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93"/>
        <w:gridCol w:w="6525"/>
      </w:tblGrid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Ctrl+N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新建一个文档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Ctrl+O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打开一个现有文档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Ctrl+S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将更改保存到文档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F12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将此文档另存为新文件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Ctrl+P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打印文档</w:t>
            </w:r>
          </w:p>
        </w:tc>
      </w:tr>
      <w:tr w:rsidR="00086BF4" w:rsidRPr="008E4C77">
        <w:trPr>
          <w:trHeight w:hRule="exact" w:val="55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4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Alt+F4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关闭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“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写字板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”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Ctrl+Z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撤消更改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Ctrl+Y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恢复更改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Ctrl+A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选择整个文档</w:t>
            </w:r>
          </w:p>
        </w:tc>
      </w:tr>
    </w:tbl>
    <w:p w:rsidR="00086BF4" w:rsidRDefault="00086BF4">
      <w:pPr>
        <w:rPr>
          <w:rFonts w:ascii="SimSun" w:eastAsia="Times New Roman" w:hAnsi="SimSun" w:cs="SimSun"/>
          <w:sz w:val="21"/>
          <w:szCs w:val="21"/>
        </w:rPr>
        <w:sectPr w:rsidR="00086BF4">
          <w:pgSz w:w="11910" w:h="16840"/>
          <w:pgMar w:top="1420" w:right="1520" w:bottom="280" w:left="152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93"/>
        <w:gridCol w:w="6525"/>
      </w:tblGrid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Ctrl+X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剪切选择内容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Ctrl+C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将选择内容复制到剪贴板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Ctrl+V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从剪贴板粘贴选择内容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Ctrl+B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将所选文本改为粗体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Ctrl+I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将所选文本改为斜体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Ctrl+U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为所选文本添加下划线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Ctrl+=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使选择的文本成为下标</w:t>
            </w:r>
          </w:p>
        </w:tc>
      </w:tr>
      <w:tr w:rsidR="00086BF4" w:rsidRPr="008E4C77">
        <w:trPr>
          <w:trHeight w:hRule="exact" w:val="55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4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Ctrl+Shift+=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使选择的文本成为上标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Ctrl+L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向左对齐文本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Ctrl+E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向中心对齐文本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Ctrl+R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向右对齐文本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Ctrl+J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对齐文本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Ctrl+1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设置单倍行距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Ctrl+2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设置双倍行距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4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Ctrl+5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将行距设置为</w:t>
            </w:r>
            <w:r>
              <w:rPr>
                <w:rFonts w:ascii="SimSun" w:eastAsia="Times New Roman" w:hAnsi="SimSun" w:cs="SimSun"/>
                <w:color w:val="313D31"/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1.5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Ctrl+Shift+&gt;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增加字体大小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Ctrl+Shift+&lt;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减小字体大小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Ctrl+Shift+A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将字符更改为全部使用大写字母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Ctrl+Shift+L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更改项目符号样式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Ctrl+D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插入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Microsoft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画图图片</w:t>
            </w:r>
          </w:p>
        </w:tc>
      </w:tr>
      <w:tr w:rsidR="00086BF4" w:rsidRPr="008E4C77">
        <w:trPr>
          <w:trHeight w:hRule="exact" w:val="55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4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Ctrl+F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在文档中查找文本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F3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在</w:t>
            </w: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查找</w:t>
            </w: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>”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对话框中查找文本的下一个实例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Ctrl+H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在文档中替换文本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Ctrl+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向左键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将光标向左移动一个字</w:t>
            </w:r>
          </w:p>
        </w:tc>
      </w:tr>
    </w:tbl>
    <w:p w:rsidR="00086BF4" w:rsidRDefault="00086BF4">
      <w:pPr>
        <w:rPr>
          <w:rFonts w:ascii="SimSun" w:eastAsia="Times New Roman" w:hAnsi="SimSun" w:cs="SimSun"/>
          <w:sz w:val="21"/>
          <w:szCs w:val="21"/>
          <w:lang w:eastAsia="zh-CN"/>
        </w:rPr>
        <w:sectPr w:rsidR="00086BF4">
          <w:pgSz w:w="11910" w:h="16840"/>
          <w:pgMar w:top="1420" w:right="1520" w:bottom="280" w:left="152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93"/>
        <w:gridCol w:w="6525"/>
      </w:tblGrid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Ctrl+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向右键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将光标向右移动一个字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Ctrl+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向上键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将光标移动到上一行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Ctrl+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向下键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将光标移动到下一行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Ctrl+Home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移动到文档的开头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Ctrl+End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移动到文档的结尾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Ctrl+Page</w:t>
            </w:r>
            <w:r w:rsidRPr="008E4C77">
              <w:rPr>
                <w:rFonts w:ascii="Times New Roman"/>
                <w:color w:val="313D31"/>
                <w:spacing w:val="-6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Up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向上移动一个页面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Ctrl+Page</w:t>
            </w:r>
            <w:r w:rsidRPr="008E4C77">
              <w:rPr>
                <w:rFonts w:ascii="Times New Roman"/>
                <w:color w:val="313D31"/>
                <w:spacing w:val="-5"/>
                <w:sz w:val="21"/>
              </w:rPr>
              <w:t xml:space="preserve"> </w:t>
            </w:r>
            <w:r w:rsidRPr="008E4C77">
              <w:rPr>
                <w:rFonts w:ascii="Times New Roman"/>
                <w:color w:val="313D31"/>
                <w:sz w:val="21"/>
              </w:rPr>
              <w:t>Down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向下移动一个页面</w:t>
            </w:r>
          </w:p>
        </w:tc>
      </w:tr>
      <w:tr w:rsidR="00086BF4" w:rsidRPr="008E4C77">
        <w:trPr>
          <w:trHeight w:hRule="exact" w:val="55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4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Ctrl+Delete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删除下一个字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F10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显示快捷键提示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Shift+F10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显示当前快捷菜单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F1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打开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“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写字板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”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帮助</w:t>
            </w:r>
          </w:p>
        </w:tc>
      </w:tr>
    </w:tbl>
    <w:p w:rsidR="00086BF4" w:rsidRDefault="00086BF4">
      <w:pPr>
        <w:spacing w:before="8"/>
        <w:rPr>
          <w:rFonts w:ascii="SimSun" w:eastAsia="Times New Roman" w:hAnsi="SimSun" w:cs="SimSun"/>
          <w:sz w:val="23"/>
          <w:szCs w:val="23"/>
        </w:rPr>
      </w:pPr>
    </w:p>
    <w:p w:rsidR="00086BF4" w:rsidRDefault="00086BF4">
      <w:pPr>
        <w:pStyle w:val="BodyText"/>
        <w:tabs>
          <w:tab w:val="left" w:pos="916"/>
        </w:tabs>
      </w:pPr>
      <w:r>
        <w:rPr>
          <w:rFonts w:ascii="宋体" w:hAnsi="宋体" w:cs="宋体" w:hint="eastAsia"/>
          <w:color w:val="000080"/>
        </w:rPr>
        <w:t>表</w:t>
      </w:r>
      <w:r>
        <w:rPr>
          <w:color w:val="000080"/>
          <w:spacing w:val="95"/>
        </w:rPr>
        <w:t xml:space="preserve"> </w:t>
      </w:r>
      <w:r>
        <w:rPr>
          <w:rFonts w:ascii="Times New Roman" w:hAnsi="Times New Roman"/>
          <w:color w:val="000080"/>
        </w:rPr>
        <w:t>10</w:t>
      </w:r>
      <w:r>
        <w:rPr>
          <w:rFonts w:ascii="Times New Roman" w:hAnsi="Times New Roman"/>
          <w:color w:val="000080"/>
        </w:rPr>
        <w:tab/>
        <w:t>Windows</w:t>
      </w:r>
      <w:r>
        <w:rPr>
          <w:rFonts w:ascii="Times New Roman" w:hAnsi="Times New Roman"/>
          <w:color w:val="000080"/>
          <w:spacing w:val="40"/>
        </w:rPr>
        <w:t xml:space="preserve"> </w:t>
      </w:r>
      <w:r>
        <w:rPr>
          <w:rFonts w:ascii="宋体" w:hAnsi="宋体" w:cs="宋体" w:hint="eastAsia"/>
          <w:color w:val="000080"/>
        </w:rPr>
        <w:t>日记本键盘快捷方式</w:t>
      </w:r>
    </w:p>
    <w:p w:rsidR="00086BF4" w:rsidRDefault="00086BF4">
      <w:pPr>
        <w:spacing w:before="4"/>
        <w:rPr>
          <w:rFonts w:ascii="SimSun" w:eastAsia="Times New Roman" w:hAnsi="SimSun" w:cs="SimSun"/>
          <w:sz w:val="14"/>
          <w:szCs w:val="1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93"/>
        <w:gridCol w:w="6525"/>
      </w:tblGrid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Ctrl+N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开始新的便笺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Ctrl+O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打开最近使用的便笺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Ctrl+S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将更改保存到便笺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Ctrl+Shift+V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将便笺移动到特定的文件夹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Ctrl+P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打印便笺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Alt+F4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关闭便笺及其日记本窗口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Ctrl+Z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撤消更改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Ctrl+Y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恢复更改</w:t>
            </w:r>
          </w:p>
        </w:tc>
      </w:tr>
      <w:tr w:rsidR="00086BF4" w:rsidRPr="008E4C77">
        <w:trPr>
          <w:trHeight w:hRule="exact" w:val="55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4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Ctrl+A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选择页面上的所有项目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Ctrl+X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剪切选择内容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Ctrl+C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将选择内容复制到剪贴板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Ctrl+V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从剪贴板粘贴选择内容</w:t>
            </w:r>
          </w:p>
        </w:tc>
      </w:tr>
    </w:tbl>
    <w:p w:rsidR="00086BF4" w:rsidRDefault="00086BF4">
      <w:pPr>
        <w:rPr>
          <w:rFonts w:ascii="SimSun" w:eastAsia="Times New Roman" w:hAnsi="SimSun" w:cs="SimSun"/>
          <w:sz w:val="21"/>
          <w:szCs w:val="21"/>
          <w:lang w:eastAsia="zh-CN"/>
        </w:rPr>
        <w:sectPr w:rsidR="00086BF4">
          <w:pgSz w:w="11910" w:h="16840"/>
          <w:pgMar w:top="1420" w:right="1520" w:bottom="280" w:left="152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93"/>
        <w:gridCol w:w="6525"/>
      </w:tblGrid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Esc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取消某个选择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Delete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删除某个选择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Ctrl+F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开始基本查找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Ctrl+G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转到页面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F5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刷新查找结果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F5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刷新便笺列表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F6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在便笺列表和便笺之间切换</w:t>
            </w:r>
          </w:p>
        </w:tc>
      </w:tr>
      <w:tr w:rsidR="00086BF4" w:rsidRPr="008E4C77">
        <w:trPr>
          <w:trHeight w:hRule="exact" w:val="55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4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Ctrl+Shift+C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显示便笺列表中列标题的快捷菜单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F11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以全屏模式查看便笺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F1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打开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“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日记本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”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帮助</w:t>
            </w:r>
          </w:p>
        </w:tc>
      </w:tr>
    </w:tbl>
    <w:p w:rsidR="00086BF4" w:rsidRDefault="00086BF4">
      <w:pPr>
        <w:spacing w:before="8"/>
        <w:rPr>
          <w:rFonts w:ascii="SimSun" w:eastAsia="Times New Roman" w:hAnsi="SimSun" w:cs="SimSun"/>
          <w:sz w:val="23"/>
          <w:szCs w:val="23"/>
        </w:rPr>
      </w:pPr>
    </w:p>
    <w:p w:rsidR="00086BF4" w:rsidRDefault="00086BF4">
      <w:pPr>
        <w:pStyle w:val="BodyText"/>
      </w:pPr>
      <w:r>
        <w:rPr>
          <w:rFonts w:ascii="宋体" w:hAnsi="宋体" w:cs="宋体" w:hint="eastAsia"/>
          <w:color w:val="000080"/>
        </w:rPr>
        <w:t>表</w:t>
      </w:r>
      <w:r>
        <w:rPr>
          <w:color w:val="000080"/>
          <w:spacing w:val="-66"/>
        </w:rPr>
        <w:t xml:space="preserve"> </w:t>
      </w:r>
      <w:r>
        <w:rPr>
          <w:rFonts w:ascii="Times New Roman" w:hAnsi="Times New Roman"/>
          <w:color w:val="000080"/>
          <w:spacing w:val="-4"/>
        </w:rPr>
        <w:t xml:space="preserve">11 </w:t>
      </w:r>
      <w:r>
        <w:rPr>
          <w:rFonts w:ascii="Times New Roman" w:hAnsi="Times New Roman"/>
          <w:color w:val="000080"/>
        </w:rPr>
        <w:t xml:space="preserve">Windows </w:t>
      </w:r>
      <w:r>
        <w:rPr>
          <w:rFonts w:ascii="宋体" w:hAnsi="宋体" w:cs="宋体" w:hint="eastAsia"/>
          <w:color w:val="000080"/>
        </w:rPr>
        <w:t>帮助查看器键盘快捷方式</w:t>
      </w:r>
    </w:p>
    <w:p w:rsidR="00086BF4" w:rsidRDefault="00086BF4">
      <w:pPr>
        <w:spacing w:before="4"/>
        <w:rPr>
          <w:rFonts w:ascii="SimSun" w:eastAsia="Times New Roman" w:hAnsi="SimSun" w:cs="SimSun"/>
          <w:sz w:val="14"/>
          <w:szCs w:val="1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93"/>
        <w:gridCol w:w="6525"/>
      </w:tblGrid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Alt+C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显示目录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Alt+N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显示</w:t>
            </w: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连接设置</w:t>
            </w:r>
            <w:r>
              <w:rPr>
                <w:rFonts w:ascii="Times New Roman" w:hAnsi="Times New Roman"/>
                <w:color w:val="313D31"/>
                <w:sz w:val="21"/>
                <w:szCs w:val="21"/>
                <w:lang w:eastAsia="zh-CN"/>
              </w:rPr>
              <w:t>”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菜单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F10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“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选项</w:t>
            </w:r>
            <w:r>
              <w:rPr>
                <w:rFonts w:ascii="Times New Roman" w:hAnsi="Times New Roman"/>
                <w:color w:val="313D31"/>
                <w:sz w:val="21"/>
                <w:szCs w:val="21"/>
              </w:rPr>
              <w:t>”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菜单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Alt+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向左键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返回先前查看过的主题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Times New Roman" w:hAnsi="Times New Roman"/>
                <w:color w:val="313D31"/>
                <w:sz w:val="21"/>
                <w:szCs w:val="21"/>
              </w:rPr>
              <w:t>Alt+</w:t>
            </w: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向右键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  <w:lang w:eastAsia="zh-CN"/>
              </w:rPr>
              <w:t>向前移动到下一个（先前已查看过的）主题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Alt+A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显示客户支持页面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Alt+Home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显示帮助和支持主页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Home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移动到主题的开头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End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移动到主题的末尾</w:t>
            </w:r>
          </w:p>
        </w:tc>
      </w:tr>
      <w:tr w:rsidR="00086BF4" w:rsidRPr="008E4C77">
        <w:trPr>
          <w:trHeight w:hRule="exact" w:val="55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4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Ctrl+F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7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搜索当前主题</w:t>
            </w:r>
          </w:p>
        </w:tc>
      </w:tr>
      <w:tr w:rsidR="00086BF4" w:rsidRPr="008E4C77">
        <w:trPr>
          <w:trHeight w:hRule="exact" w:val="5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6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z w:val="21"/>
              </w:rPr>
              <w:t>Ctrl+P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9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打印主题</w:t>
            </w:r>
          </w:p>
        </w:tc>
      </w:tr>
      <w:tr w:rsidR="00086BF4" w:rsidRPr="008E4C77">
        <w:trPr>
          <w:trHeight w:hRule="exact" w:val="55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113"/>
              <w:ind w:left="103"/>
              <w:rPr>
                <w:rFonts w:ascii="Times New Roman" w:hAnsi="Times New Roman"/>
                <w:sz w:val="21"/>
                <w:szCs w:val="21"/>
              </w:rPr>
            </w:pPr>
            <w:r w:rsidRPr="008E4C77">
              <w:rPr>
                <w:rFonts w:ascii="Times New Roman"/>
                <w:color w:val="313D31"/>
                <w:spacing w:val="-5"/>
                <w:sz w:val="21"/>
              </w:rPr>
              <w:t>F3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F4" w:rsidRDefault="00086BF4">
            <w:pPr>
              <w:pStyle w:val="TableParagraph"/>
              <w:spacing w:before="66"/>
              <w:ind w:left="103"/>
              <w:rPr>
                <w:rFonts w:ascii="SimSun" w:eastAsia="Times New Roman" w:hAnsi="SimSun" w:cs="SimSun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313D31"/>
                <w:sz w:val="21"/>
                <w:szCs w:val="21"/>
              </w:rPr>
              <w:t>将光标移动到搜索框</w:t>
            </w:r>
          </w:p>
        </w:tc>
      </w:tr>
    </w:tbl>
    <w:p w:rsidR="00086BF4" w:rsidRDefault="00086BF4"/>
    <w:sectPr w:rsidR="00086BF4" w:rsidSect="000906E3">
      <w:pgSz w:w="11910" w:h="16840"/>
      <w:pgMar w:top="1420" w:right="1520" w:bottom="280" w:left="1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SimSu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06E3"/>
    <w:rsid w:val="00086BF4"/>
    <w:rsid w:val="000906E3"/>
    <w:rsid w:val="00820527"/>
    <w:rsid w:val="008E4C77"/>
    <w:rsid w:val="00FF4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6E3"/>
    <w:pPr>
      <w:widowControl w:val="0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0906E3"/>
    <w:pPr>
      <w:spacing w:before="36"/>
      <w:ind w:left="232"/>
    </w:pPr>
    <w:rPr>
      <w:rFonts w:ascii="SimSun" w:hAnsi="SimSu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E7443"/>
    <w:rPr>
      <w:kern w:val="0"/>
      <w:sz w:val="22"/>
      <w:lang w:eastAsia="en-US"/>
    </w:rPr>
  </w:style>
  <w:style w:type="paragraph" w:styleId="ListParagraph">
    <w:name w:val="List Paragraph"/>
    <w:basedOn w:val="Normal"/>
    <w:uiPriority w:val="99"/>
    <w:qFormat/>
    <w:rsid w:val="000906E3"/>
  </w:style>
  <w:style w:type="paragraph" w:customStyle="1" w:styleId="TableParagraph">
    <w:name w:val="Table Paragraph"/>
    <w:basedOn w:val="Normal"/>
    <w:uiPriority w:val="99"/>
    <w:rsid w:val="000906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11</Pages>
  <Words>808</Words>
  <Characters>4609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微软发布Windows 7还没有多久，很多用户都已经安装Windows 7</dc:title>
  <dc:subject/>
  <dc:creator>X</dc:creator>
  <cp:keywords/>
  <dc:description/>
  <cp:lastModifiedBy>lenovo</cp:lastModifiedBy>
  <cp:revision>2</cp:revision>
  <dcterms:created xsi:type="dcterms:W3CDTF">2015-10-15T02:28:00Z</dcterms:created>
  <dcterms:modified xsi:type="dcterms:W3CDTF">2015-10-21T01:15:00Z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2013</vt:lpwstr>
  </property>
</Properties>
</file>